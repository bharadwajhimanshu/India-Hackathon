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BA4BA" w14:textId="0593D8A0" w:rsidR="00816216" w:rsidRDefault="00C61E88" w:rsidP="00141A4C">
      <w:pPr>
        <w:pStyle w:val="Title"/>
      </w:pPr>
      <w:r>
        <w:t xml:space="preserve">Service Fabric </w:t>
      </w:r>
      <w:r w:rsidR="00DD6029">
        <w:t xml:space="preserve">India </w:t>
      </w:r>
      <w:bookmarkStart w:id="0" w:name="_GoBack"/>
      <w:bookmarkEnd w:id="0"/>
      <w:r w:rsidR="00E169A2">
        <w:t>H</w:t>
      </w:r>
      <w:r>
        <w:t>ackathon</w:t>
      </w:r>
    </w:p>
    <w:p w14:paraId="2F5B373B" w14:textId="77777777" w:rsidR="00C61E88" w:rsidRPr="00C61E88" w:rsidRDefault="00C61E88" w:rsidP="00C61E88">
      <w:pPr>
        <w:widowControl w:val="0"/>
        <w:spacing w:line="760" w:lineRule="exact"/>
        <w:rPr>
          <w:rFonts w:ascii="Arial" w:hAnsi="Arial" w:cs="Arial"/>
          <w:color w:val="auto"/>
          <w:w w:val="90"/>
          <w:sz w:val="36"/>
          <w:szCs w:val="72"/>
          <w:lang w:val="en"/>
        </w:rPr>
      </w:pPr>
      <w:r w:rsidRPr="00C61E88">
        <w:rPr>
          <w:rFonts w:ascii="Arial" w:hAnsi="Arial" w:cs="Arial"/>
          <w:color w:val="auto"/>
          <w:spacing w:val="20"/>
          <w:w w:val="90"/>
          <w:sz w:val="36"/>
          <w:szCs w:val="72"/>
          <w:lang w:val="en"/>
        </w:rPr>
        <w:t>October 4</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-5</w:t>
      </w:r>
      <w:r w:rsidRPr="00C61E88">
        <w:rPr>
          <w:rFonts w:ascii="Arial" w:hAnsi="Arial" w:cs="Arial"/>
          <w:color w:val="auto"/>
          <w:spacing w:val="20"/>
          <w:w w:val="90"/>
          <w:sz w:val="36"/>
          <w:szCs w:val="72"/>
          <w:vertAlign w:val="superscript"/>
          <w:lang w:val="en"/>
        </w:rPr>
        <w:t>th</w:t>
      </w:r>
      <w:r w:rsidRPr="00C61E88">
        <w:rPr>
          <w:rFonts w:ascii="Arial" w:hAnsi="Arial" w:cs="Arial"/>
          <w:color w:val="auto"/>
          <w:spacing w:val="20"/>
          <w:w w:val="90"/>
          <w:sz w:val="36"/>
          <w:szCs w:val="72"/>
          <w:lang w:val="en"/>
        </w:rPr>
        <w:t xml:space="preserve"> in Bengaluru, </w:t>
      </w:r>
      <w:r w:rsidRPr="00C61E88">
        <w:rPr>
          <w:rFonts w:ascii="Arial" w:hAnsi="Arial" w:cs="Arial"/>
          <w:color w:val="auto"/>
          <w:w w:val="90"/>
          <w:sz w:val="36"/>
          <w:szCs w:val="72"/>
          <w:lang w:val="en"/>
        </w:rPr>
        <w:t>8</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 9</w:t>
      </w:r>
      <w:r w:rsidRPr="00C61E88">
        <w:rPr>
          <w:rFonts w:ascii="Arial" w:hAnsi="Arial" w:cs="Arial"/>
          <w:color w:val="auto"/>
          <w:w w:val="90"/>
          <w:sz w:val="36"/>
          <w:szCs w:val="72"/>
          <w:vertAlign w:val="superscript"/>
          <w:lang w:val="en"/>
        </w:rPr>
        <w:t>th</w:t>
      </w:r>
      <w:r w:rsidRPr="00C61E88">
        <w:rPr>
          <w:rFonts w:ascii="Arial" w:hAnsi="Arial" w:cs="Arial"/>
          <w:color w:val="auto"/>
          <w:w w:val="90"/>
          <w:sz w:val="36"/>
          <w:szCs w:val="72"/>
          <w:lang w:val="en"/>
        </w:rPr>
        <w:t xml:space="preserve"> in Mumbai</w:t>
      </w:r>
    </w:p>
    <w:p w14:paraId="399769AE" w14:textId="2A3CE08B" w:rsidR="006270A9" w:rsidRDefault="00737024" w:rsidP="00141A4C">
      <w:pPr>
        <w:pStyle w:val="Heading1"/>
      </w:pPr>
      <w:r>
        <w:t>O</w:t>
      </w:r>
      <w:r w:rsidR="00C61E88">
        <w:t>verview</w:t>
      </w:r>
    </w:p>
    <w:p w14:paraId="71A37623" w14:textId="77777777" w:rsidR="00E169A2"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7997B5AF" w14:textId="26F8203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Azure Service Fabric is a distributed systems platform that makes it easy to package, deploy, and manage scalable and reliable microservices and containers. Service Fabric also addresses the significant challenges in developing and managing cloud-native applications.</w:t>
      </w:r>
    </w:p>
    <w:p w14:paraId="17F8AF6E" w14:textId="77777777" w:rsidR="00E169A2" w:rsidRPr="00B50A9E" w:rsidRDefault="00E169A2" w:rsidP="00E169A2">
      <w:pPr>
        <w:pStyle w:val="Heading1"/>
        <w:jc w:val="both"/>
        <w:rPr>
          <w:rFonts w:asciiTheme="minorHAnsi" w:eastAsiaTheme="minorEastAsia" w:hAnsiTheme="minorHAnsi" w:cstheme="minorBidi"/>
          <w:b w:val="0"/>
          <w:color w:val="404040" w:themeColor="text1" w:themeTint="BF"/>
          <w:sz w:val="22"/>
          <w:szCs w:val="22"/>
          <w:lang w:val="en"/>
        </w:rPr>
      </w:pPr>
    </w:p>
    <w:p w14:paraId="10DE1118" w14:textId="77777777" w:rsidR="00B50A9E" w:rsidRDefault="00B50A9E" w:rsidP="00E169A2">
      <w:pPr>
        <w:pStyle w:val="Heading1"/>
        <w:jc w:val="both"/>
        <w:rPr>
          <w:rFonts w:asciiTheme="minorHAnsi" w:eastAsiaTheme="minorEastAsia" w:hAnsiTheme="minorHAnsi" w:cstheme="minorBidi"/>
          <w:b w:val="0"/>
          <w:color w:val="404040" w:themeColor="text1" w:themeTint="BF"/>
          <w:sz w:val="22"/>
          <w:szCs w:val="22"/>
          <w:lang w:val="en"/>
        </w:rPr>
      </w:pPr>
      <w:r w:rsidRPr="00B50A9E">
        <w:rPr>
          <w:rFonts w:asciiTheme="minorHAnsi" w:eastAsiaTheme="minorEastAsia" w:hAnsiTheme="minorHAnsi" w:cstheme="minorBidi"/>
          <w:b w:val="0"/>
          <w:color w:val="404040" w:themeColor="text1" w:themeTint="BF"/>
          <w:sz w:val="22"/>
          <w:szCs w:val="22"/>
          <w:lang w:val="en"/>
        </w:rPr>
        <w:t>Service Fabric Hackathon is focused on ‘Lift and Shift’ developer scenario to move a legacy application by containerizing it into Azure by using Service fabric Containers platform. The challenges are geared towards teaching you the basic/real-world features of Service fabric. The initial challenges start easy and help a new person understand concepts of containers and Service fabric and later challenges lets developer build expertise around powerful features of Service fabric.</w:t>
      </w:r>
    </w:p>
    <w:p w14:paraId="3CEAF0EC" w14:textId="77777777" w:rsidR="00B50A9E" w:rsidRDefault="00B50A9E" w:rsidP="00B50A9E">
      <w:pPr>
        <w:pStyle w:val="Heading1"/>
      </w:pPr>
    </w:p>
    <w:p w14:paraId="51DC5EE8" w14:textId="324284BC" w:rsidR="006270A9" w:rsidRDefault="00C61E88" w:rsidP="00B50A9E">
      <w:pPr>
        <w:pStyle w:val="Heading1"/>
      </w:pPr>
      <w:r>
        <w:t>Event Structure</w:t>
      </w:r>
    </w:p>
    <w:p w14:paraId="0E31C549" w14:textId="1B882037" w:rsidR="00C61E88" w:rsidRDefault="00C61E88" w:rsidP="00A74936">
      <w:pPr>
        <w:jc w:val="both"/>
        <w:rPr>
          <w:lang w:val="en"/>
        </w:rPr>
      </w:pPr>
      <w:r>
        <w:rPr>
          <w:lang w:val="en"/>
        </w:rPr>
        <w:t xml:space="preserve">This is a team-based event. Each team consisting of 3 team members will </w:t>
      </w:r>
      <w:r w:rsidR="0082664B">
        <w:rPr>
          <w:lang w:val="en"/>
        </w:rPr>
        <w:t>storm</w:t>
      </w:r>
      <w:r>
        <w:rPr>
          <w:lang w:val="en"/>
        </w:rPr>
        <w:t xml:space="preserve"> through challenges. The challenges are defined but the solutions are not. You will have to explore Service fabric docs and internet to define and implement solutions.</w:t>
      </w:r>
    </w:p>
    <w:p w14:paraId="266A38F8" w14:textId="77777777" w:rsidR="00C61E88" w:rsidRDefault="00C61E88" w:rsidP="00C61E88">
      <w:pPr>
        <w:rPr>
          <w:lang w:val="en"/>
        </w:rPr>
      </w:pPr>
      <w:r>
        <w:rPr>
          <w:lang w:val="en"/>
        </w:rPr>
        <w:t xml:space="preserve">We have planned the following structure for you </w:t>
      </w:r>
    </w:p>
    <w:p w14:paraId="54184574" w14:textId="77777777" w:rsidR="00C61E88" w:rsidRPr="00B91865" w:rsidRDefault="00C61E88" w:rsidP="00C61E88">
      <w:pPr>
        <w:pStyle w:val="Heading2"/>
        <w:rPr>
          <w:lang w:val="en"/>
        </w:rPr>
      </w:pPr>
      <w:r w:rsidRPr="00B91865">
        <w:rPr>
          <w:lang w:val="en"/>
        </w:rPr>
        <w:t>Day1</w:t>
      </w:r>
    </w:p>
    <w:p w14:paraId="422D584B" w14:textId="067B0765" w:rsidR="00C61E88" w:rsidRDefault="0082664B" w:rsidP="00C61E88">
      <w:pPr>
        <w:spacing w:after="100" w:afterAutospacing="1"/>
        <w:ind w:left="720"/>
        <w:rPr>
          <w:lang w:val="en"/>
        </w:rPr>
      </w:pPr>
      <w:r>
        <w:rPr>
          <w:lang w:val="en"/>
        </w:rPr>
        <w:t xml:space="preserve">Talk from </w:t>
      </w:r>
      <w:r w:rsidR="00C61E88">
        <w:rPr>
          <w:lang w:val="en"/>
        </w:rPr>
        <w:t xml:space="preserve">Speakers </w:t>
      </w:r>
    </w:p>
    <w:p w14:paraId="60A11753" w14:textId="3CF33892" w:rsidR="00C61E88" w:rsidRDefault="00C61E88" w:rsidP="00C61E88">
      <w:pPr>
        <w:spacing w:after="100" w:afterAutospacing="1"/>
        <w:ind w:left="720"/>
        <w:rPr>
          <w:lang w:val="en"/>
        </w:rPr>
      </w:pPr>
      <w:r>
        <w:rPr>
          <w:lang w:val="en"/>
        </w:rPr>
        <w:t>Setup of your laptop environment if you haven’t finished pre</w:t>
      </w:r>
      <w:r w:rsidR="00B5460E">
        <w:rPr>
          <w:lang w:val="en"/>
        </w:rPr>
        <w:t>-</w:t>
      </w:r>
      <w:r>
        <w:rPr>
          <w:lang w:val="en"/>
        </w:rPr>
        <w:t>req</w:t>
      </w:r>
      <w:r w:rsidR="00553207">
        <w:rPr>
          <w:lang w:val="en"/>
        </w:rPr>
        <w:t>uisites</w:t>
      </w:r>
    </w:p>
    <w:p w14:paraId="1F08C271" w14:textId="327E7898" w:rsidR="00C61E88" w:rsidRDefault="0082664B" w:rsidP="00C61E88">
      <w:pPr>
        <w:spacing w:after="100" w:afterAutospacing="1"/>
        <w:ind w:left="720"/>
        <w:rPr>
          <w:lang w:val="en"/>
        </w:rPr>
      </w:pPr>
      <w:r>
        <w:rPr>
          <w:lang w:val="en"/>
        </w:rPr>
        <w:t xml:space="preserve">Ready Set Go! </w:t>
      </w:r>
      <w:r w:rsidR="00C61E88">
        <w:rPr>
          <w:lang w:val="en"/>
        </w:rPr>
        <w:t xml:space="preserve">Start </w:t>
      </w:r>
      <w:r>
        <w:rPr>
          <w:lang w:val="en"/>
        </w:rPr>
        <w:t xml:space="preserve">your </w:t>
      </w:r>
      <w:r w:rsidR="00C61E88">
        <w:rPr>
          <w:lang w:val="en"/>
        </w:rPr>
        <w:t xml:space="preserve">challenges </w:t>
      </w:r>
    </w:p>
    <w:p w14:paraId="2E18231F" w14:textId="77777777" w:rsidR="00C61E88" w:rsidRDefault="00C61E88" w:rsidP="00C61E88">
      <w:pPr>
        <w:spacing w:after="100" w:afterAutospacing="1"/>
        <w:rPr>
          <w:lang w:val="en"/>
        </w:rPr>
      </w:pPr>
      <w:r>
        <w:rPr>
          <w:lang w:val="en"/>
        </w:rPr>
        <w:t>LUNCH</w:t>
      </w:r>
    </w:p>
    <w:p w14:paraId="6F082D55" w14:textId="105F14FB" w:rsidR="00C61E88" w:rsidRDefault="0082664B" w:rsidP="00C61E88">
      <w:pPr>
        <w:spacing w:after="100" w:afterAutospacing="1"/>
        <w:ind w:left="720"/>
        <w:rPr>
          <w:lang w:val="en"/>
        </w:rPr>
      </w:pPr>
      <w:proofErr w:type="spellStart"/>
      <w:r>
        <w:rPr>
          <w:lang w:val="en"/>
        </w:rPr>
        <w:t>Chale</w:t>
      </w:r>
      <w:proofErr w:type="spellEnd"/>
      <w:r>
        <w:rPr>
          <w:lang w:val="en"/>
        </w:rPr>
        <w:t xml:space="preserve"> </w:t>
      </w:r>
      <w:proofErr w:type="spellStart"/>
      <w:r>
        <w:rPr>
          <w:lang w:val="en"/>
        </w:rPr>
        <w:t>Chalo</w:t>
      </w:r>
      <w:proofErr w:type="spellEnd"/>
      <w:r>
        <w:rPr>
          <w:lang w:val="en"/>
        </w:rPr>
        <w:t xml:space="preserve">! Keep storming </w:t>
      </w:r>
      <w:r w:rsidR="00C61E88">
        <w:rPr>
          <w:lang w:val="en"/>
        </w:rPr>
        <w:t>through your challenges</w:t>
      </w:r>
    </w:p>
    <w:p w14:paraId="27C00440" w14:textId="09307BAD" w:rsidR="00C61E88" w:rsidRDefault="00C61E88" w:rsidP="00C61E88">
      <w:pPr>
        <w:spacing w:after="100" w:afterAutospacing="1"/>
        <w:ind w:left="720"/>
        <w:rPr>
          <w:lang w:val="en"/>
        </w:rPr>
      </w:pPr>
      <w:r w:rsidRPr="00A22BCD">
        <w:rPr>
          <w:lang w:val="en"/>
        </w:rPr>
        <w:t xml:space="preserve"> </w:t>
      </w:r>
      <w:r>
        <w:rPr>
          <w:lang w:val="en"/>
        </w:rPr>
        <w:t xml:space="preserve">Speaker present on topics covered </w:t>
      </w:r>
      <w:r w:rsidR="0082664B">
        <w:rPr>
          <w:lang w:val="en"/>
        </w:rPr>
        <w:t>in first few challenges</w:t>
      </w:r>
    </w:p>
    <w:p w14:paraId="0C6FD429" w14:textId="1645840E" w:rsidR="00C61E88" w:rsidRDefault="0082664B" w:rsidP="00C61E88">
      <w:pPr>
        <w:spacing w:after="100" w:afterAutospacing="1"/>
        <w:ind w:left="720"/>
        <w:rPr>
          <w:lang w:val="en"/>
        </w:rPr>
      </w:pPr>
      <w:r>
        <w:rPr>
          <w:lang w:val="en"/>
        </w:rPr>
        <w:t xml:space="preserve">Q &amp; A - Ask Anything except food </w:t>
      </w:r>
      <w:r w:rsidRPr="0082664B">
        <w:rPr>
          <mc:AlternateContent>
            <mc:Choice Requires="w16se"/>
            <mc:Fallback>
              <w:rFonts w:ascii="Segoe UI Emoji" w:eastAsia="Segoe UI Emoji" w:hAnsi="Segoe UI Emoji" w:cs="Segoe UI Emoji"/>
            </mc:Fallback>
          </mc:AlternateContent>
          <w:lang w:val="en"/>
        </w:rPr>
        <mc:AlternateContent>
          <mc:Choice Requires="w16se">
            <w16se:symEx w16se:font="Segoe UI Emoji" w16se:char="1F60A"/>
          </mc:Choice>
          <mc:Fallback>
            <w:t>😊</w:t>
          </mc:Fallback>
        </mc:AlternateContent>
      </w:r>
    </w:p>
    <w:p w14:paraId="5759C7B8" w14:textId="45C56938" w:rsidR="00F93CDF" w:rsidRPr="00A22BCD" w:rsidRDefault="006A29F2" w:rsidP="00C61E88">
      <w:pPr>
        <w:spacing w:after="100" w:afterAutospacing="1"/>
        <w:ind w:left="720"/>
        <w:rPr>
          <w:lang w:val="en"/>
        </w:rPr>
      </w:pPr>
      <w:r>
        <w:rPr>
          <w:lang w:val="en"/>
        </w:rPr>
        <w:t xml:space="preserve">Disable Azure cluster resources </w:t>
      </w:r>
      <w:r w:rsidR="00847682">
        <w:rPr>
          <w:lang w:val="en"/>
        </w:rPr>
        <w:t>before heading home</w:t>
      </w:r>
    </w:p>
    <w:p w14:paraId="392AD241" w14:textId="77777777" w:rsidR="00C61E88" w:rsidRPr="00B91865" w:rsidRDefault="00C61E88" w:rsidP="00C61E88">
      <w:pPr>
        <w:pStyle w:val="Heading2"/>
        <w:rPr>
          <w:lang w:val="en"/>
        </w:rPr>
      </w:pPr>
      <w:r w:rsidRPr="00B91865">
        <w:rPr>
          <w:lang w:val="en"/>
        </w:rPr>
        <w:t>Day 2</w:t>
      </w:r>
    </w:p>
    <w:p w14:paraId="3AD0EBA5" w14:textId="486484B4" w:rsidR="00C61E88" w:rsidRDefault="00C61E88" w:rsidP="00C61E88">
      <w:pPr>
        <w:ind w:left="720"/>
        <w:rPr>
          <w:lang w:val="en"/>
        </w:rPr>
      </w:pPr>
      <w:r>
        <w:rPr>
          <w:lang w:val="en"/>
        </w:rPr>
        <w:t>Pick a</w:t>
      </w:r>
      <w:r w:rsidR="0082664B">
        <w:rPr>
          <w:lang w:val="en"/>
        </w:rPr>
        <w:t xml:space="preserve"> new</w:t>
      </w:r>
      <w:r>
        <w:rPr>
          <w:lang w:val="en"/>
        </w:rPr>
        <w:t xml:space="preserve"> challenge </w:t>
      </w:r>
      <w:r w:rsidR="0082664B">
        <w:rPr>
          <w:lang w:val="en"/>
        </w:rPr>
        <w:t xml:space="preserve">and breeze through it </w:t>
      </w:r>
    </w:p>
    <w:p w14:paraId="7BECDF39" w14:textId="2095EA05" w:rsidR="00C61E88" w:rsidRDefault="0082664B" w:rsidP="00C61E88">
      <w:pPr>
        <w:ind w:left="720"/>
        <w:rPr>
          <w:lang w:val="en"/>
        </w:rPr>
      </w:pPr>
      <w:r>
        <w:rPr>
          <w:lang w:val="en"/>
        </w:rPr>
        <w:t xml:space="preserve">If not breezing, sweat through it! </w:t>
      </w:r>
    </w:p>
    <w:p w14:paraId="493C7615" w14:textId="77777777" w:rsidR="00C61E88" w:rsidRDefault="00C61E88" w:rsidP="00C61E88">
      <w:pPr>
        <w:rPr>
          <w:lang w:val="en"/>
        </w:rPr>
      </w:pPr>
      <w:r w:rsidRPr="00326E24">
        <w:rPr>
          <w:lang w:val="en"/>
        </w:rPr>
        <w:t>LUNCH</w:t>
      </w:r>
    </w:p>
    <w:p w14:paraId="2F8ADE85" w14:textId="77777777" w:rsidR="00C61E88" w:rsidRDefault="00C61E88" w:rsidP="00C61E88">
      <w:pPr>
        <w:ind w:left="720"/>
        <w:rPr>
          <w:lang w:val="en"/>
        </w:rPr>
      </w:pPr>
      <w:r>
        <w:rPr>
          <w:lang w:val="en"/>
        </w:rPr>
        <w:lastRenderedPageBreak/>
        <w:t>Free Hand- Create new website/services and deploy to Service fabric</w:t>
      </w:r>
    </w:p>
    <w:p w14:paraId="7D875474" w14:textId="77777777" w:rsidR="00C61E88" w:rsidRDefault="00C61E88" w:rsidP="00C61E88">
      <w:pPr>
        <w:ind w:left="720"/>
        <w:rPr>
          <w:lang w:val="en"/>
        </w:rPr>
      </w:pPr>
      <w:r>
        <w:rPr>
          <w:lang w:val="en"/>
        </w:rPr>
        <w:t>Presentation on technical concepts covered</w:t>
      </w:r>
    </w:p>
    <w:p w14:paraId="4BBFD290" w14:textId="77777777" w:rsidR="00C61E88" w:rsidRDefault="00C61E88" w:rsidP="00C61E88">
      <w:pPr>
        <w:ind w:left="720"/>
        <w:rPr>
          <w:lang w:val="en"/>
        </w:rPr>
      </w:pPr>
      <w:r>
        <w:rPr>
          <w:lang w:val="en"/>
        </w:rPr>
        <w:t>Q&amp;A</w:t>
      </w:r>
    </w:p>
    <w:p w14:paraId="60ACA376" w14:textId="349ABA7D" w:rsidR="00847682" w:rsidRDefault="00847682" w:rsidP="00847682">
      <w:pPr>
        <w:spacing w:after="100" w:afterAutospacing="1"/>
        <w:ind w:left="720"/>
        <w:rPr>
          <w:lang w:val="en"/>
        </w:rPr>
      </w:pPr>
      <w:r>
        <w:rPr>
          <w:lang w:val="en"/>
        </w:rPr>
        <w:t>Disable Azure cluster resources before heading home</w:t>
      </w:r>
    </w:p>
    <w:p w14:paraId="18FDB1DC" w14:textId="77777777" w:rsidR="00C61E88" w:rsidRPr="00326E24" w:rsidRDefault="00C61E88" w:rsidP="00C61E88">
      <w:pPr>
        <w:rPr>
          <w:lang w:val="en"/>
        </w:rPr>
      </w:pPr>
      <w:r>
        <w:rPr>
          <w:lang w:val="en"/>
        </w:rPr>
        <w:t>Closing ceremony – With awards and complements</w:t>
      </w:r>
    </w:p>
    <w:p w14:paraId="579D0CB4" w14:textId="6AAD623C" w:rsidR="006270A9" w:rsidRDefault="00C61E88">
      <w:pPr>
        <w:pStyle w:val="Heading1"/>
      </w:pPr>
      <w:r>
        <w:t>Feedback</w:t>
      </w:r>
    </w:p>
    <w:p w14:paraId="233512B6" w14:textId="77777777" w:rsidR="002E5C28" w:rsidRPr="00314228" w:rsidRDefault="002E5C28" w:rsidP="00553207">
      <w:pPr>
        <w:jc w:val="both"/>
        <w:rPr>
          <w:lang w:val="en"/>
        </w:rPr>
      </w:pPr>
      <w:r w:rsidRPr="00314228">
        <w:rPr>
          <w:lang w:val="en"/>
        </w:rPr>
        <w:t>Feedback is super important to us. We need to know what’s working well and what isn’t. We will run a short survey at the end of the event to get your thoughts. However, you can grab a proctor at any time and ask them to pass on feedback directly to us.</w:t>
      </w:r>
    </w:p>
    <w:p w14:paraId="461B89D0" w14:textId="77777777" w:rsidR="002E5C28" w:rsidRPr="00314228" w:rsidRDefault="002E5C28" w:rsidP="00553207">
      <w:pPr>
        <w:jc w:val="both"/>
        <w:rPr>
          <w:lang w:val="en"/>
        </w:rPr>
      </w:pPr>
      <w:r w:rsidRPr="00314228">
        <w:rPr>
          <w:lang w:val="en"/>
        </w:rPr>
        <w:t>If you have feedback about documentation, please comment, raise an issue or open a pull-request against the offending document. Our open</w:t>
      </w:r>
      <w:r>
        <w:rPr>
          <w:lang w:val="en"/>
        </w:rPr>
        <w:t xml:space="preserve"> </w:t>
      </w:r>
      <w:r w:rsidRPr="00314228">
        <w:rPr>
          <w:lang w:val="en"/>
        </w:rPr>
        <w:t xml:space="preserve">documentation is all backed by </w:t>
      </w:r>
      <w:proofErr w:type="gramStart"/>
      <w:r w:rsidRPr="00314228">
        <w:rPr>
          <w:lang w:val="en"/>
        </w:rPr>
        <w:t>GitHub</w:t>
      </w:r>
      <w:proofErr w:type="gramEnd"/>
      <w:r>
        <w:rPr>
          <w:lang w:val="en"/>
        </w:rPr>
        <w:t xml:space="preserve"> </w:t>
      </w:r>
      <w:r w:rsidRPr="00314228">
        <w:rPr>
          <w:lang w:val="en"/>
        </w:rPr>
        <w:t>so it should be super easy to do!</w:t>
      </w:r>
    </w:p>
    <w:p w14:paraId="2982C529" w14:textId="77777777" w:rsidR="002E5C28" w:rsidRPr="00314228" w:rsidRDefault="002E5C28" w:rsidP="00553207">
      <w:pPr>
        <w:jc w:val="both"/>
        <w:rPr>
          <w:lang w:val="en"/>
        </w:rPr>
      </w:pPr>
      <w:r w:rsidRPr="00314228">
        <w:rPr>
          <w:lang w:val="en"/>
        </w:rPr>
        <w:t xml:space="preserve">If you have issues with Service Fabric, its tooling, or just a great idea on how to improve the product, please </w:t>
      </w:r>
      <w:r>
        <w:rPr>
          <w:lang w:val="en"/>
        </w:rPr>
        <w:t xml:space="preserve">submit in the survey or </w:t>
      </w:r>
      <w:r w:rsidRPr="00314228">
        <w:rPr>
          <w:lang w:val="en"/>
        </w:rPr>
        <w:t>create an issue directly on the Service Fabric issue page or submit a user voice post.</w:t>
      </w:r>
    </w:p>
    <w:p w14:paraId="189E98D3" w14:textId="3D077A40" w:rsidR="002E39B1" w:rsidRPr="004063C2" w:rsidRDefault="002E5C28" w:rsidP="00553207">
      <w:pPr>
        <w:jc w:val="both"/>
        <w:rPr>
          <w:lang w:val="en"/>
        </w:rPr>
      </w:pPr>
      <w:r w:rsidRPr="00314228">
        <w:rPr>
          <w:lang w:val="en"/>
        </w:rPr>
        <w:t>If all else fails, stand on a chair and start shouting! I’m sure someone will take notice soon enough!</w:t>
      </w:r>
    </w:p>
    <w:p w14:paraId="3EFD2FAE" w14:textId="7973DAE4" w:rsidR="006270A9" w:rsidRDefault="00553207" w:rsidP="004063C2">
      <w:pPr>
        <w:pStyle w:val="Heading1"/>
      </w:pPr>
      <w:r>
        <w:t>Setup</w:t>
      </w:r>
      <w:r w:rsidR="00EA10CB">
        <w:t xml:space="preserve"> &amp; Prerequisites</w:t>
      </w:r>
    </w:p>
    <w:p w14:paraId="5331E5A1" w14:textId="042C8267" w:rsidR="00AE0A7C" w:rsidRDefault="00553207" w:rsidP="0001287A">
      <w:pPr>
        <w:jc w:val="both"/>
        <w:rPr>
          <w:lang w:val="en"/>
        </w:rPr>
      </w:pPr>
      <w:r w:rsidRPr="00314228">
        <w:rPr>
          <w:lang w:val="en"/>
        </w:rPr>
        <w:t>To</w:t>
      </w:r>
      <w:r w:rsidR="00AE0A7C" w:rsidRPr="00314228">
        <w:rPr>
          <w:lang w:val="en"/>
        </w:rPr>
        <w:t xml:space="preserve"> ensure you have the best experience whilst completing the challenges, we have put together a list of tools you’ll need to install to get setup.</w:t>
      </w:r>
    </w:p>
    <w:p w14:paraId="3C4328C8" w14:textId="77777777" w:rsidR="00AE0A7C" w:rsidRDefault="00AE0A7C" w:rsidP="0001287A">
      <w:pPr>
        <w:jc w:val="both"/>
        <w:rPr>
          <w:lang w:val="en"/>
        </w:rPr>
      </w:pPr>
      <w:r w:rsidRPr="008D72E0">
        <w:rPr>
          <w:rFonts w:eastAsiaTheme="minorHAnsi"/>
          <w:lang w:val="en"/>
        </w:rPr>
        <w:t>We will provide an Azure subscription with credit, but please ensure you bring your own laptop and have followed one of the "Set up your development environment" guides below:</w:t>
      </w:r>
    </w:p>
    <w:p w14:paraId="1DAA4A8D" w14:textId="11707700" w:rsidR="0001287A" w:rsidRPr="0001287A" w:rsidRDefault="0001287A" w:rsidP="0001287A">
      <w:pPr>
        <w:pStyle w:val="Heading2"/>
        <w:rPr>
          <w:lang w:val="en"/>
        </w:rPr>
      </w:pPr>
      <w:r>
        <w:rPr>
          <w:lang w:val="en"/>
        </w:rPr>
        <w:t>Required</w:t>
      </w:r>
    </w:p>
    <w:p w14:paraId="1BD36F45" w14:textId="0003679B" w:rsidR="0001287A" w:rsidRDefault="0001287A" w:rsidP="0001287A">
      <w:pPr>
        <w:pStyle w:val="ListParagraph"/>
        <w:numPr>
          <w:ilvl w:val="0"/>
          <w:numId w:val="39"/>
        </w:numPr>
        <w:rPr>
          <w:lang w:val="en"/>
        </w:rPr>
      </w:pPr>
      <w:r>
        <w:rPr>
          <w:lang w:val="en"/>
        </w:rPr>
        <w:t>Service Fabric SDK, runtime and tools</w:t>
      </w:r>
    </w:p>
    <w:p w14:paraId="4B9A9F28" w14:textId="3642C706" w:rsidR="0001287A" w:rsidRDefault="0001287A" w:rsidP="0001287A">
      <w:pPr>
        <w:pStyle w:val="ListParagraph"/>
        <w:numPr>
          <w:ilvl w:val="1"/>
          <w:numId w:val="39"/>
        </w:numPr>
        <w:rPr>
          <w:lang w:val="en"/>
        </w:rPr>
      </w:pPr>
      <w:hyperlink r:id="rId8" w:history="1">
        <w:r w:rsidRPr="0001287A">
          <w:rPr>
            <w:rStyle w:val="Hyperlink"/>
            <w:lang w:val="en"/>
          </w:rPr>
          <w:t>Windows</w:t>
        </w:r>
      </w:hyperlink>
    </w:p>
    <w:p w14:paraId="3ADA0B2B" w14:textId="038FC26E" w:rsidR="0001287A" w:rsidRDefault="0001287A" w:rsidP="0001287A">
      <w:pPr>
        <w:pStyle w:val="ListParagraph"/>
        <w:numPr>
          <w:ilvl w:val="1"/>
          <w:numId w:val="39"/>
        </w:numPr>
        <w:rPr>
          <w:lang w:val="en"/>
        </w:rPr>
      </w:pPr>
      <w:hyperlink r:id="rId9" w:history="1">
        <w:r w:rsidRPr="0001287A">
          <w:rPr>
            <w:rStyle w:val="Hyperlink"/>
            <w:lang w:val="en"/>
          </w:rPr>
          <w:t>Linux</w:t>
        </w:r>
      </w:hyperlink>
    </w:p>
    <w:p w14:paraId="3D2298CE" w14:textId="414530E4" w:rsidR="0001287A" w:rsidRDefault="0001287A" w:rsidP="0001287A">
      <w:pPr>
        <w:pStyle w:val="ListParagraph"/>
        <w:numPr>
          <w:ilvl w:val="1"/>
          <w:numId w:val="39"/>
        </w:numPr>
        <w:rPr>
          <w:lang w:val="en"/>
        </w:rPr>
      </w:pPr>
      <w:hyperlink r:id="rId10" w:history="1">
        <w:r w:rsidRPr="0001287A">
          <w:rPr>
            <w:rStyle w:val="Hyperlink"/>
            <w:lang w:val="en"/>
          </w:rPr>
          <w:t>MacOS</w:t>
        </w:r>
      </w:hyperlink>
    </w:p>
    <w:p w14:paraId="1671847B" w14:textId="6787E2E3" w:rsidR="0001287A" w:rsidRDefault="0001287A" w:rsidP="0001287A">
      <w:pPr>
        <w:pStyle w:val="ListParagraph"/>
        <w:numPr>
          <w:ilvl w:val="0"/>
          <w:numId w:val="39"/>
        </w:numPr>
        <w:rPr>
          <w:lang w:val="en"/>
        </w:rPr>
      </w:pPr>
      <w:hyperlink r:id="rId11" w:history="1">
        <w:r w:rsidRPr="0001287A">
          <w:rPr>
            <w:rStyle w:val="Hyperlink"/>
            <w:lang w:val="en"/>
          </w:rPr>
          <w:t>PowerShell</w:t>
        </w:r>
      </w:hyperlink>
      <w:r>
        <w:rPr>
          <w:lang w:val="en"/>
        </w:rPr>
        <w:t xml:space="preserve"> (Should be installed by default on Windows OS)</w:t>
      </w:r>
    </w:p>
    <w:p w14:paraId="63181E24" w14:textId="1773BBF9" w:rsidR="0001287A" w:rsidRDefault="0001287A" w:rsidP="0001287A">
      <w:pPr>
        <w:pStyle w:val="ListParagraph"/>
        <w:numPr>
          <w:ilvl w:val="0"/>
          <w:numId w:val="39"/>
        </w:numPr>
        <w:rPr>
          <w:lang w:val="en"/>
        </w:rPr>
      </w:pPr>
      <w:r>
        <w:rPr>
          <w:lang w:val="en"/>
        </w:rPr>
        <w:t>Docker</w:t>
      </w:r>
    </w:p>
    <w:p w14:paraId="4DFF0D62" w14:textId="7903A275" w:rsidR="0001287A" w:rsidRDefault="0001287A" w:rsidP="0001287A">
      <w:pPr>
        <w:pStyle w:val="ListParagraph"/>
        <w:numPr>
          <w:ilvl w:val="1"/>
          <w:numId w:val="39"/>
        </w:numPr>
        <w:rPr>
          <w:lang w:val="en"/>
        </w:rPr>
      </w:pPr>
      <w:hyperlink r:id="rId12" w:history="1">
        <w:r w:rsidRPr="0001287A">
          <w:rPr>
            <w:rStyle w:val="Hyperlink"/>
            <w:lang w:val="en"/>
          </w:rPr>
          <w:t>Windows</w:t>
        </w:r>
      </w:hyperlink>
    </w:p>
    <w:p w14:paraId="1B7C663B" w14:textId="698272ED" w:rsidR="0001287A" w:rsidRDefault="0001287A" w:rsidP="0001287A">
      <w:pPr>
        <w:pStyle w:val="ListParagraph"/>
        <w:numPr>
          <w:ilvl w:val="1"/>
          <w:numId w:val="39"/>
        </w:numPr>
        <w:rPr>
          <w:lang w:val="en"/>
        </w:rPr>
      </w:pPr>
      <w:hyperlink r:id="rId13" w:history="1">
        <w:r w:rsidRPr="0001287A">
          <w:rPr>
            <w:rStyle w:val="Hyperlink"/>
            <w:lang w:val="en"/>
          </w:rPr>
          <w:t>Mac</w:t>
        </w:r>
      </w:hyperlink>
    </w:p>
    <w:p w14:paraId="4C7FDF8A" w14:textId="2A1125FD" w:rsidR="0001287A" w:rsidRDefault="0001287A" w:rsidP="0001287A">
      <w:pPr>
        <w:pStyle w:val="ListParagraph"/>
        <w:numPr>
          <w:ilvl w:val="1"/>
          <w:numId w:val="39"/>
        </w:numPr>
        <w:rPr>
          <w:lang w:val="en"/>
        </w:rPr>
      </w:pPr>
      <w:hyperlink r:id="rId14" w:history="1">
        <w:r w:rsidRPr="0001287A">
          <w:rPr>
            <w:rStyle w:val="Hyperlink"/>
            <w:lang w:val="en"/>
          </w:rPr>
          <w:t>Ubuntu</w:t>
        </w:r>
      </w:hyperlink>
    </w:p>
    <w:p w14:paraId="6EEB3665" w14:textId="126ACD2A" w:rsidR="0001287A" w:rsidRDefault="0001287A" w:rsidP="0001287A">
      <w:pPr>
        <w:pStyle w:val="ListParagraph"/>
        <w:numPr>
          <w:ilvl w:val="0"/>
          <w:numId w:val="39"/>
        </w:numPr>
        <w:rPr>
          <w:lang w:val="en"/>
        </w:rPr>
      </w:pPr>
      <w:hyperlink r:id="rId15" w:history="1">
        <w:r w:rsidRPr="0001287A">
          <w:rPr>
            <w:rStyle w:val="Hyperlink"/>
            <w:lang w:val="en"/>
          </w:rPr>
          <w:t>Visual Studio 2017 15.7+</w:t>
        </w:r>
      </w:hyperlink>
    </w:p>
    <w:p w14:paraId="264D88F8" w14:textId="0F7584E7" w:rsidR="0001287A" w:rsidRDefault="0001287A" w:rsidP="0001287A">
      <w:pPr>
        <w:pStyle w:val="ListParagraph"/>
        <w:numPr>
          <w:ilvl w:val="0"/>
          <w:numId w:val="39"/>
        </w:numPr>
        <w:rPr>
          <w:lang w:val="en"/>
        </w:rPr>
      </w:pPr>
      <w:hyperlink r:id="rId16" w:history="1">
        <w:r w:rsidRPr="0001287A">
          <w:rPr>
            <w:rStyle w:val="Hyperlink"/>
            <w:lang w:val="en"/>
          </w:rPr>
          <w:t>Git</w:t>
        </w:r>
      </w:hyperlink>
    </w:p>
    <w:p w14:paraId="399FC494" w14:textId="77777777" w:rsidR="0001287A" w:rsidRPr="008D72E0" w:rsidRDefault="0001287A" w:rsidP="00EA10CB">
      <w:pPr>
        <w:ind w:left="720"/>
        <w:rPr>
          <w:rFonts w:eastAsiaTheme="minorHAnsi"/>
          <w:lang w:val="en"/>
        </w:rPr>
      </w:pPr>
    </w:p>
    <w:p w14:paraId="6E902261" w14:textId="2F2B3C0C" w:rsidR="00B34680" w:rsidRDefault="00B34680" w:rsidP="00EA10CB">
      <w:pPr>
        <w:pStyle w:val="Heading2"/>
        <w:rPr>
          <w:lang w:val="en"/>
        </w:rPr>
      </w:pPr>
      <w:r w:rsidRPr="003164F7">
        <w:rPr>
          <w:lang w:val="en"/>
        </w:rPr>
        <w:t>Optional</w:t>
      </w:r>
    </w:p>
    <w:p w14:paraId="2974C702" w14:textId="77777777" w:rsidR="0001287A" w:rsidRPr="0001287A" w:rsidRDefault="0001287A" w:rsidP="0001287A">
      <w:pPr>
        <w:pStyle w:val="ListParagraph"/>
        <w:numPr>
          <w:ilvl w:val="0"/>
          <w:numId w:val="40"/>
        </w:numPr>
        <w:rPr>
          <w:lang w:val="en"/>
        </w:rPr>
      </w:pPr>
      <w:hyperlink r:id="rId17" w:history="1">
        <w:r w:rsidRPr="0001287A">
          <w:rPr>
            <w:rStyle w:val="Hyperlink"/>
            <w:lang w:val="en"/>
          </w:rPr>
          <w:t>.NET Core</w:t>
        </w:r>
      </w:hyperlink>
    </w:p>
    <w:p w14:paraId="28AB70C7" w14:textId="02F02D78" w:rsidR="0001287A" w:rsidRDefault="0001287A" w:rsidP="0001287A">
      <w:pPr>
        <w:pStyle w:val="ListParagraph"/>
        <w:numPr>
          <w:ilvl w:val="0"/>
          <w:numId w:val="40"/>
        </w:numPr>
        <w:rPr>
          <w:lang w:val="en"/>
        </w:rPr>
      </w:pPr>
      <w:hyperlink r:id="rId18" w:history="1">
        <w:r w:rsidRPr="0001287A">
          <w:rPr>
            <w:rStyle w:val="Hyperlink"/>
            <w:lang w:val="en"/>
          </w:rPr>
          <w:t>Azure CLI</w:t>
        </w:r>
      </w:hyperlink>
    </w:p>
    <w:p w14:paraId="530CFBEE" w14:textId="79DE1597" w:rsidR="0001287A" w:rsidRDefault="00DD68BA" w:rsidP="0001287A">
      <w:pPr>
        <w:pStyle w:val="ListParagraph"/>
        <w:numPr>
          <w:ilvl w:val="0"/>
          <w:numId w:val="40"/>
        </w:numPr>
        <w:rPr>
          <w:lang w:val="en"/>
        </w:rPr>
      </w:pPr>
      <w:hyperlink r:id="rId19" w:history="1">
        <w:r w:rsidR="0001287A" w:rsidRPr="00DD68BA">
          <w:rPr>
            <w:rStyle w:val="Hyperlink"/>
            <w:lang w:val="en"/>
          </w:rPr>
          <w:t>Service Fabric CLI</w:t>
        </w:r>
      </w:hyperlink>
    </w:p>
    <w:p w14:paraId="57EF35FE" w14:textId="4152F464" w:rsidR="00DD68BA" w:rsidRDefault="00DD68BA" w:rsidP="0001287A">
      <w:pPr>
        <w:pStyle w:val="ListParagraph"/>
        <w:numPr>
          <w:ilvl w:val="0"/>
          <w:numId w:val="40"/>
        </w:numPr>
        <w:rPr>
          <w:lang w:val="en"/>
        </w:rPr>
      </w:pPr>
      <w:hyperlink r:id="rId20" w:history="1">
        <w:r w:rsidRPr="00DD68BA">
          <w:rPr>
            <w:rStyle w:val="Hyperlink"/>
            <w:lang w:val="en"/>
          </w:rPr>
          <w:t>Service Fabric Mesh Tooling</w:t>
        </w:r>
      </w:hyperlink>
    </w:p>
    <w:p w14:paraId="3028AC8B" w14:textId="63A935D5" w:rsidR="006270A9" w:rsidRDefault="001A4815" w:rsidP="00D2548C">
      <w:pPr>
        <w:pStyle w:val="Heading1"/>
      </w:pPr>
      <w:r>
        <w:lastRenderedPageBreak/>
        <w:t>Azure Subscription</w:t>
      </w:r>
    </w:p>
    <w:p w14:paraId="3D3E4022" w14:textId="20AC439A" w:rsidR="0008347B" w:rsidRDefault="0008347B" w:rsidP="00DD68BA">
      <w:pPr>
        <w:jc w:val="both"/>
        <w:rPr>
          <w:lang w:val="en"/>
        </w:rPr>
      </w:pPr>
      <w:r>
        <w:rPr>
          <w:lang w:val="en"/>
        </w:rPr>
        <w:t>Azure Subscription – Azure pass code will be passed on to you to give you access to Azure resources for a month from activation. The subscription will give access to all Azure 1</w:t>
      </w:r>
      <w:r w:rsidRPr="007F2CF1">
        <w:rPr>
          <w:vertAlign w:val="superscript"/>
          <w:lang w:val="en"/>
        </w:rPr>
        <w:t>st</w:t>
      </w:r>
      <w:r>
        <w:rPr>
          <w:lang w:val="en"/>
        </w:rPr>
        <w:t xml:space="preserve"> party services which is what is needed for your challenges.  </w:t>
      </w:r>
    </w:p>
    <w:p w14:paraId="182F1A4B" w14:textId="1FA8EA1E" w:rsidR="0008347B" w:rsidRDefault="0008347B" w:rsidP="00DD68BA">
      <w:pPr>
        <w:jc w:val="both"/>
        <w:rPr>
          <w:lang w:val="en"/>
        </w:rPr>
      </w:pPr>
      <w:r>
        <w:rPr>
          <w:lang w:val="en"/>
        </w:rPr>
        <w:t xml:space="preserve">Redeem pass code by clicking this link:  </w:t>
      </w:r>
      <w:hyperlink r:id="rId21" w:history="1">
        <w:r w:rsidRPr="0001343E">
          <w:rPr>
            <w:rStyle w:val="Hyperlink"/>
            <w:rFonts w:eastAsiaTheme="minorHAnsi"/>
            <w:lang w:val="en" w:eastAsia="en-US"/>
          </w:rPr>
          <w:t>https://www.microsoftazurepass.com/</w:t>
        </w:r>
      </w:hyperlink>
      <w:r>
        <w:rPr>
          <w:lang w:val="en"/>
        </w:rPr>
        <w:t xml:space="preserve"> and following process liste</w:t>
      </w:r>
      <w:r w:rsidR="00B837D9">
        <w:rPr>
          <w:lang w:val="en"/>
        </w:rPr>
        <w:t>d</w:t>
      </w:r>
      <w:r>
        <w:rPr>
          <w:lang w:val="en"/>
        </w:rPr>
        <w:t xml:space="preserve"> here </w:t>
      </w:r>
      <w:hyperlink r:id="rId22" w:history="1">
        <w:r w:rsidRPr="0001343E">
          <w:rPr>
            <w:rStyle w:val="Hyperlink"/>
            <w:rFonts w:eastAsiaTheme="minorHAnsi"/>
            <w:lang w:val="en" w:eastAsia="en-US"/>
          </w:rPr>
          <w:t>https://www.microsoftazurepass.com/Home/HowTo</w:t>
        </w:r>
      </w:hyperlink>
      <w:r w:rsidRPr="0001343E">
        <w:rPr>
          <w:rStyle w:val="Hyperlink"/>
          <w:rFonts w:eastAsiaTheme="minorHAnsi"/>
          <w:lang w:eastAsia="en-US"/>
        </w:rPr>
        <w:t>.</w:t>
      </w:r>
      <w:r>
        <w:rPr>
          <w:lang w:val="en"/>
        </w:rPr>
        <w:t xml:space="preserve"> </w:t>
      </w:r>
    </w:p>
    <w:p w14:paraId="239184C0" w14:textId="4B41C8DE" w:rsidR="00EA10CB" w:rsidRDefault="000D727A" w:rsidP="001E32E1">
      <w:pPr>
        <w:pStyle w:val="Heading1"/>
        <w:rPr>
          <w:lang w:val="en"/>
        </w:rPr>
      </w:pPr>
      <w:r>
        <w:rPr>
          <w:lang w:val="en"/>
        </w:rPr>
        <w:t>Up and Running</w:t>
      </w:r>
      <w:r w:rsidR="00EA10CB">
        <w:rPr>
          <w:lang w:val="en"/>
        </w:rPr>
        <w:t xml:space="preserve"> </w:t>
      </w:r>
    </w:p>
    <w:p w14:paraId="35C3C7D6" w14:textId="5641280E" w:rsidR="00EA10CB" w:rsidRDefault="00EA10CB" w:rsidP="00DD68BA">
      <w:pPr>
        <w:jc w:val="both"/>
        <w:rPr>
          <w:lang w:val="en"/>
        </w:rPr>
      </w:pPr>
      <w:r>
        <w:rPr>
          <w:lang w:val="en"/>
        </w:rPr>
        <w:t>Make sure you have finished and installed all the Pre-requisites. Make sure the following is running on your system</w:t>
      </w:r>
    </w:p>
    <w:p w14:paraId="1CAA85A5" w14:textId="2F690731" w:rsidR="00EA10CB" w:rsidRDefault="00EA10CB" w:rsidP="00DD68BA">
      <w:pPr>
        <w:pStyle w:val="ListParagraph"/>
        <w:numPr>
          <w:ilvl w:val="0"/>
          <w:numId w:val="28"/>
        </w:numPr>
        <w:jc w:val="both"/>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Docker is up and running – </w:t>
      </w:r>
      <w:r w:rsidR="002311F8" w:rsidRPr="0082664B">
        <w:rPr>
          <w:rFonts w:eastAsiaTheme="minorEastAsia"/>
          <w:color w:val="404040" w:themeColor="text1" w:themeTint="BF"/>
          <w:lang w:val="en" w:eastAsia="ja-JP"/>
        </w:rPr>
        <w:t>Y</w:t>
      </w:r>
      <w:r w:rsidRPr="0082664B">
        <w:rPr>
          <w:rFonts w:eastAsiaTheme="minorEastAsia"/>
          <w:color w:val="404040" w:themeColor="text1" w:themeTint="BF"/>
          <w:lang w:val="en" w:eastAsia="ja-JP"/>
        </w:rPr>
        <w:t>ou will see docker icon in your task bar</w:t>
      </w:r>
      <w:r w:rsidR="002311F8" w:rsidRPr="0082664B">
        <w:rPr>
          <w:rFonts w:eastAsiaTheme="minorEastAsia"/>
          <w:color w:val="404040" w:themeColor="text1" w:themeTint="BF"/>
          <w:lang w:val="en" w:eastAsia="ja-JP"/>
        </w:rPr>
        <w:t xml:space="preserve">. </w:t>
      </w:r>
      <w:r w:rsidR="00A06933" w:rsidRPr="0082664B">
        <w:rPr>
          <w:rFonts w:eastAsiaTheme="minorEastAsia"/>
          <w:color w:val="404040" w:themeColor="text1" w:themeTint="BF"/>
          <w:lang w:val="en" w:eastAsia="ja-JP"/>
        </w:rPr>
        <w:t xml:space="preserve">Click on the icon and </w:t>
      </w:r>
      <w:r w:rsidR="0082664B">
        <w:rPr>
          <w:rFonts w:eastAsiaTheme="minorEastAsia"/>
          <w:color w:val="404040" w:themeColor="text1" w:themeTint="BF"/>
          <w:lang w:val="en" w:eastAsia="ja-JP"/>
        </w:rPr>
        <w:t>en</w:t>
      </w:r>
      <w:r w:rsidR="00A06933" w:rsidRPr="0082664B">
        <w:rPr>
          <w:rFonts w:eastAsiaTheme="minorEastAsia"/>
          <w:color w:val="404040" w:themeColor="text1" w:themeTint="BF"/>
          <w:lang w:val="en" w:eastAsia="ja-JP"/>
        </w:rPr>
        <w:t xml:space="preserve">sure the docker is up and running. </w:t>
      </w:r>
    </w:p>
    <w:p w14:paraId="6B459E84" w14:textId="77777777" w:rsidR="001C5A76" w:rsidRPr="0082664B" w:rsidRDefault="001C5A76" w:rsidP="001C5A76">
      <w:pPr>
        <w:pStyle w:val="ListParagraph"/>
        <w:jc w:val="both"/>
        <w:rPr>
          <w:rFonts w:eastAsiaTheme="minorEastAsia"/>
          <w:color w:val="404040" w:themeColor="text1" w:themeTint="BF"/>
          <w:lang w:val="en" w:eastAsia="ja-JP"/>
        </w:rPr>
      </w:pPr>
    </w:p>
    <w:p w14:paraId="2A19DCF3" w14:textId="1AB001FE" w:rsidR="009E3D83" w:rsidRPr="009E3D83" w:rsidRDefault="001C5A76"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 xml:space="preserve">Service Fabric local cluster is running - </w:t>
      </w:r>
      <w:r w:rsidR="0082664B">
        <w:rPr>
          <w:rFonts w:eastAsiaTheme="minorEastAsia"/>
          <w:color w:val="404040" w:themeColor="text1" w:themeTint="BF"/>
          <w:lang w:val="en" w:eastAsia="ja-JP"/>
        </w:rPr>
        <w:t xml:space="preserve">Service </w:t>
      </w:r>
      <w:r w:rsidR="00DD68BA">
        <w:rPr>
          <w:rFonts w:eastAsiaTheme="minorEastAsia"/>
          <w:color w:val="404040" w:themeColor="text1" w:themeTint="BF"/>
          <w:lang w:val="en" w:eastAsia="ja-JP"/>
        </w:rPr>
        <w:t>F</w:t>
      </w:r>
      <w:r w:rsidR="0082664B">
        <w:rPr>
          <w:rFonts w:eastAsiaTheme="minorEastAsia"/>
          <w:color w:val="404040" w:themeColor="text1" w:themeTint="BF"/>
          <w:lang w:val="en" w:eastAsia="ja-JP"/>
        </w:rPr>
        <w:t xml:space="preserve">abric </w:t>
      </w:r>
      <w:r w:rsidR="00DD68BA">
        <w:rPr>
          <w:rFonts w:eastAsiaTheme="minorEastAsia"/>
          <w:color w:val="404040" w:themeColor="text1" w:themeTint="BF"/>
          <w:lang w:val="en" w:eastAsia="ja-JP"/>
        </w:rPr>
        <w:t>Local Cluster Manager</w:t>
      </w:r>
      <w:r w:rsidR="009E3D83">
        <w:rPr>
          <w:rFonts w:eastAsiaTheme="minorEastAsia"/>
          <w:color w:val="404040" w:themeColor="text1" w:themeTint="BF"/>
          <w:lang w:val="en" w:eastAsia="ja-JP"/>
        </w:rPr>
        <w:t xml:space="preserve"> </w:t>
      </w:r>
      <w:r w:rsidR="0082664B">
        <w:rPr>
          <w:rFonts w:eastAsiaTheme="minorEastAsia"/>
          <w:color w:val="404040" w:themeColor="text1" w:themeTint="BF"/>
          <w:lang w:val="en" w:eastAsia="ja-JP"/>
        </w:rPr>
        <w:t xml:space="preserve">icon </w:t>
      </w:r>
      <w:r w:rsidR="009E3D83">
        <w:rPr>
          <w:rFonts w:eastAsiaTheme="minorEastAsia"/>
          <w:color w:val="404040" w:themeColor="text1" w:themeTint="BF"/>
          <w:lang w:val="en" w:eastAsia="ja-JP"/>
        </w:rPr>
        <w:t xml:space="preserve">should </w:t>
      </w:r>
      <w:r w:rsidR="0082664B">
        <w:rPr>
          <w:rFonts w:eastAsiaTheme="minorEastAsia"/>
          <w:color w:val="404040" w:themeColor="text1" w:themeTint="BF"/>
          <w:lang w:val="en" w:eastAsia="ja-JP"/>
        </w:rPr>
        <w:t xml:space="preserve">appear in </w:t>
      </w:r>
      <w:r w:rsidR="009E3D83">
        <w:rPr>
          <w:rFonts w:eastAsiaTheme="minorEastAsia"/>
          <w:color w:val="404040" w:themeColor="text1" w:themeTint="BF"/>
          <w:lang w:val="en" w:eastAsia="ja-JP"/>
        </w:rPr>
        <w:t xml:space="preserve">the notification/ system tray. If not, search for “Service Fabric Local Cluster Manager” in the Windows search and launch it. </w:t>
      </w:r>
      <w:r w:rsidR="0018081E" w:rsidRPr="0082664B">
        <w:rPr>
          <w:rFonts w:eastAsiaTheme="minorEastAsia"/>
          <w:color w:val="404040" w:themeColor="text1" w:themeTint="BF"/>
          <w:lang w:val="en" w:eastAsia="ja-JP"/>
        </w:rPr>
        <w:t xml:space="preserve">Right click on the cluster </w:t>
      </w:r>
      <w:r w:rsidR="00F02FEC" w:rsidRPr="0082664B">
        <w:rPr>
          <w:rFonts w:eastAsiaTheme="minorEastAsia"/>
          <w:color w:val="404040" w:themeColor="text1" w:themeTint="BF"/>
          <w:lang w:val="en" w:eastAsia="ja-JP"/>
        </w:rPr>
        <w:t xml:space="preserve">icon and select </w:t>
      </w:r>
      <w:r w:rsidR="00F60AD6">
        <w:rPr>
          <w:rFonts w:eastAsiaTheme="minorEastAsia"/>
          <w:color w:val="404040" w:themeColor="text1" w:themeTint="BF"/>
          <w:lang w:val="en" w:eastAsia="ja-JP"/>
        </w:rPr>
        <w:t>“</w:t>
      </w:r>
      <w:r w:rsidR="009E3D83">
        <w:rPr>
          <w:rFonts w:eastAsiaTheme="minorEastAsia"/>
          <w:color w:val="404040" w:themeColor="text1" w:themeTint="BF"/>
          <w:lang w:val="en" w:eastAsia="ja-JP"/>
        </w:rPr>
        <w:t xml:space="preserve">Setup Local Cluster -&gt; </w:t>
      </w:r>
      <w:r w:rsidR="00F02FEC" w:rsidRPr="0082664B">
        <w:rPr>
          <w:rFonts w:eastAsiaTheme="minorEastAsia"/>
          <w:color w:val="404040" w:themeColor="text1" w:themeTint="BF"/>
          <w:lang w:val="en" w:eastAsia="ja-JP"/>
        </w:rPr>
        <w:t xml:space="preserve">1 </w:t>
      </w:r>
      <w:r w:rsidR="009E3D83">
        <w:rPr>
          <w:rFonts w:eastAsiaTheme="minorEastAsia"/>
          <w:color w:val="404040" w:themeColor="text1" w:themeTint="BF"/>
          <w:lang w:val="en" w:eastAsia="ja-JP"/>
        </w:rPr>
        <w:t>N</w:t>
      </w:r>
      <w:r w:rsidR="00F02FEC" w:rsidRPr="0082664B">
        <w:rPr>
          <w:rFonts w:eastAsiaTheme="minorEastAsia"/>
          <w:color w:val="404040" w:themeColor="text1" w:themeTint="BF"/>
          <w:lang w:val="en" w:eastAsia="ja-JP"/>
        </w:rPr>
        <w:t>ode</w:t>
      </w:r>
      <w:r w:rsidR="00F60AD6">
        <w:rPr>
          <w:rFonts w:eastAsiaTheme="minorEastAsia"/>
          <w:color w:val="404040" w:themeColor="text1" w:themeTint="BF"/>
          <w:lang w:val="en" w:eastAsia="ja-JP"/>
        </w:rPr>
        <w:t>”</w:t>
      </w:r>
      <w:r w:rsidR="00F02FEC" w:rsidRPr="0082664B">
        <w:rPr>
          <w:rFonts w:eastAsiaTheme="minorEastAsia"/>
          <w:color w:val="404040" w:themeColor="text1" w:themeTint="BF"/>
          <w:lang w:val="en" w:eastAsia="ja-JP"/>
        </w:rPr>
        <w:t xml:space="preserve">. </w:t>
      </w:r>
      <w:r w:rsidR="00DE0FCE" w:rsidRPr="0082664B">
        <w:rPr>
          <w:rFonts w:eastAsiaTheme="minorEastAsia"/>
          <w:color w:val="404040" w:themeColor="text1" w:themeTint="BF"/>
          <w:lang w:val="en" w:eastAsia="ja-JP"/>
        </w:rPr>
        <w:t xml:space="preserve">Wait for the </w:t>
      </w:r>
      <w:r w:rsidR="00DD68BA">
        <w:rPr>
          <w:rFonts w:eastAsiaTheme="minorEastAsia"/>
          <w:color w:val="404040" w:themeColor="text1" w:themeTint="BF"/>
          <w:lang w:val="en" w:eastAsia="ja-JP"/>
        </w:rPr>
        <w:t>notification</w:t>
      </w:r>
      <w:r w:rsidR="00DE0FCE" w:rsidRPr="0082664B">
        <w:rPr>
          <w:rFonts w:eastAsiaTheme="minorEastAsia"/>
          <w:color w:val="404040" w:themeColor="text1" w:themeTint="BF"/>
          <w:lang w:val="en" w:eastAsia="ja-JP"/>
        </w:rPr>
        <w:t xml:space="preserve"> to appear as “</w:t>
      </w:r>
      <w:r w:rsidR="009E3D83">
        <w:rPr>
          <w:rFonts w:eastAsiaTheme="minorEastAsia"/>
          <w:color w:val="404040" w:themeColor="text1" w:themeTint="BF"/>
          <w:lang w:val="en" w:eastAsia="ja-JP"/>
        </w:rPr>
        <w:t>Local Cluster setup completed successfully</w:t>
      </w:r>
      <w:r w:rsidR="00DE0FCE" w:rsidRPr="0082664B">
        <w:rPr>
          <w:rFonts w:eastAsiaTheme="minorEastAsia"/>
          <w:color w:val="404040" w:themeColor="text1" w:themeTint="BF"/>
          <w:lang w:val="en" w:eastAsia="ja-JP"/>
        </w:rPr>
        <w:t xml:space="preserve">”. </w:t>
      </w:r>
      <w:r w:rsidR="009E3D83">
        <w:rPr>
          <w:rFonts w:eastAsiaTheme="minorEastAsia"/>
          <w:color w:val="404040" w:themeColor="text1" w:themeTint="BF"/>
          <w:lang w:val="en" w:eastAsia="ja-JP"/>
        </w:rPr>
        <w:t>It should take couple of minutes.</w:t>
      </w:r>
    </w:p>
    <w:p w14:paraId="3EF3CD5A" w14:textId="77777777" w:rsidR="009E3D83" w:rsidRPr="0082664B" w:rsidRDefault="009E3D83" w:rsidP="009E3D83">
      <w:pPr>
        <w:pStyle w:val="ListParagraph"/>
        <w:rPr>
          <w:rFonts w:eastAsiaTheme="minorEastAsia"/>
          <w:color w:val="404040" w:themeColor="text1" w:themeTint="BF"/>
          <w:lang w:val="en" w:eastAsia="ja-JP"/>
        </w:rPr>
      </w:pPr>
    </w:p>
    <w:p w14:paraId="4EC8F1F6" w14:textId="52B618B5" w:rsidR="000917A7" w:rsidRPr="0082664B" w:rsidRDefault="009E3D83" w:rsidP="009E3D83">
      <w:pPr>
        <w:pStyle w:val="ListParagraph"/>
        <w:numPr>
          <w:ilvl w:val="0"/>
          <w:numId w:val="28"/>
        </w:numPr>
        <w:jc w:val="both"/>
        <w:rPr>
          <w:rFonts w:eastAsiaTheme="minorEastAsia"/>
          <w:color w:val="404040" w:themeColor="text1" w:themeTint="BF"/>
          <w:lang w:val="en" w:eastAsia="ja-JP"/>
        </w:rPr>
      </w:pPr>
      <w:r>
        <w:rPr>
          <w:rFonts w:eastAsiaTheme="minorEastAsia"/>
          <w:color w:val="404040" w:themeColor="text1" w:themeTint="BF"/>
          <w:lang w:val="en" w:eastAsia="ja-JP"/>
        </w:rPr>
        <w:t>R</w:t>
      </w:r>
      <w:r w:rsidR="000917A7" w:rsidRPr="0082664B">
        <w:rPr>
          <w:rFonts w:eastAsiaTheme="minorEastAsia"/>
          <w:color w:val="404040" w:themeColor="text1" w:themeTint="BF"/>
          <w:lang w:val="en" w:eastAsia="ja-JP"/>
        </w:rPr>
        <w:t xml:space="preserve">ight click on the Service </w:t>
      </w:r>
      <w:r>
        <w:rPr>
          <w:rFonts w:eastAsiaTheme="minorEastAsia"/>
          <w:color w:val="404040" w:themeColor="text1" w:themeTint="BF"/>
          <w:lang w:val="en" w:eastAsia="ja-JP"/>
        </w:rPr>
        <w:t>F</w:t>
      </w:r>
      <w:r w:rsidR="000917A7" w:rsidRPr="0082664B">
        <w:rPr>
          <w:rFonts w:eastAsiaTheme="minorEastAsia"/>
          <w:color w:val="404040" w:themeColor="text1" w:themeTint="BF"/>
          <w:lang w:val="en" w:eastAsia="ja-JP"/>
        </w:rPr>
        <w:t xml:space="preserve">abric cluster icon in </w:t>
      </w:r>
      <w:r>
        <w:rPr>
          <w:rFonts w:eastAsiaTheme="minorEastAsia"/>
          <w:color w:val="404040" w:themeColor="text1" w:themeTint="BF"/>
          <w:lang w:val="en" w:eastAsia="ja-JP"/>
        </w:rPr>
        <w:t xml:space="preserve">tray </w:t>
      </w:r>
      <w:r w:rsidR="00EA6BFB" w:rsidRPr="0082664B">
        <w:rPr>
          <w:rFonts w:eastAsiaTheme="minorEastAsia"/>
          <w:color w:val="404040" w:themeColor="text1" w:themeTint="BF"/>
          <w:lang w:val="en" w:eastAsia="ja-JP"/>
        </w:rPr>
        <w:t xml:space="preserve">and select </w:t>
      </w:r>
      <w:r>
        <w:rPr>
          <w:rFonts w:eastAsiaTheme="minorEastAsia"/>
          <w:color w:val="404040" w:themeColor="text1" w:themeTint="BF"/>
          <w:lang w:val="en" w:eastAsia="ja-JP"/>
        </w:rPr>
        <w:t>“</w:t>
      </w:r>
      <w:r w:rsidR="00EA6BFB" w:rsidRPr="0082664B">
        <w:rPr>
          <w:rFonts w:eastAsiaTheme="minorEastAsia"/>
          <w:color w:val="404040" w:themeColor="text1" w:themeTint="BF"/>
          <w:lang w:val="en" w:eastAsia="ja-JP"/>
        </w:rPr>
        <w:t xml:space="preserve">Manage </w:t>
      </w:r>
      <w:r>
        <w:rPr>
          <w:rFonts w:eastAsiaTheme="minorEastAsia"/>
          <w:color w:val="404040" w:themeColor="text1" w:themeTint="BF"/>
          <w:lang w:val="en" w:eastAsia="ja-JP"/>
        </w:rPr>
        <w:t>L</w:t>
      </w:r>
      <w:r w:rsidR="00EA6BFB" w:rsidRPr="0082664B">
        <w:rPr>
          <w:rFonts w:eastAsiaTheme="minorEastAsia"/>
          <w:color w:val="404040" w:themeColor="text1" w:themeTint="BF"/>
          <w:lang w:val="en" w:eastAsia="ja-JP"/>
        </w:rPr>
        <w:t xml:space="preserve">ocal </w:t>
      </w:r>
      <w:r>
        <w:rPr>
          <w:rFonts w:eastAsiaTheme="minorEastAsia"/>
          <w:color w:val="404040" w:themeColor="text1" w:themeTint="BF"/>
          <w:lang w:val="en" w:eastAsia="ja-JP"/>
        </w:rPr>
        <w:t>C</w:t>
      </w:r>
      <w:r w:rsidR="00EA6BFB" w:rsidRPr="0082664B">
        <w:rPr>
          <w:rFonts w:eastAsiaTheme="minorEastAsia"/>
          <w:color w:val="404040" w:themeColor="text1" w:themeTint="BF"/>
          <w:lang w:val="en" w:eastAsia="ja-JP"/>
        </w:rPr>
        <w:t>luster</w:t>
      </w:r>
      <w:r>
        <w:rPr>
          <w:rFonts w:eastAsiaTheme="minorEastAsia"/>
          <w:color w:val="404040" w:themeColor="text1" w:themeTint="BF"/>
          <w:lang w:val="en" w:eastAsia="ja-JP"/>
        </w:rPr>
        <w:t>”</w:t>
      </w:r>
      <w:r w:rsidR="00102F5D" w:rsidRPr="0082664B">
        <w:rPr>
          <w:rFonts w:eastAsiaTheme="minorEastAsia"/>
          <w:color w:val="404040" w:themeColor="text1" w:themeTint="BF"/>
          <w:lang w:val="en" w:eastAsia="ja-JP"/>
        </w:rPr>
        <w:t xml:space="preserve">. This should bring up the Service </w:t>
      </w:r>
      <w:r>
        <w:rPr>
          <w:rFonts w:eastAsiaTheme="minorEastAsia"/>
          <w:color w:val="404040" w:themeColor="text1" w:themeTint="BF"/>
          <w:lang w:val="en" w:eastAsia="ja-JP"/>
        </w:rPr>
        <w:t>F</w:t>
      </w:r>
      <w:r w:rsidR="00102F5D" w:rsidRPr="0082664B">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102F5D" w:rsidRPr="0082664B">
        <w:rPr>
          <w:rFonts w:eastAsiaTheme="minorEastAsia"/>
          <w:color w:val="404040" w:themeColor="text1" w:themeTint="BF"/>
          <w:lang w:val="en" w:eastAsia="ja-JP"/>
        </w:rPr>
        <w:t>xplorer</w:t>
      </w:r>
      <w:r w:rsidR="00F60AD6">
        <w:rPr>
          <w:rFonts w:eastAsiaTheme="minorEastAsia"/>
          <w:color w:val="404040" w:themeColor="text1" w:themeTint="BF"/>
          <w:lang w:val="en" w:eastAsia="ja-JP"/>
        </w:rPr>
        <w:t xml:space="preserve"> in a browser</w:t>
      </w:r>
      <w:r w:rsidR="00102F5D" w:rsidRPr="0082664B">
        <w:rPr>
          <w:rFonts w:eastAsiaTheme="minorEastAsia"/>
          <w:color w:val="404040" w:themeColor="text1" w:themeTint="BF"/>
          <w:lang w:val="en" w:eastAsia="ja-JP"/>
        </w:rPr>
        <w:t>.</w:t>
      </w:r>
      <w:r w:rsidR="00F60AD6">
        <w:rPr>
          <w:rFonts w:eastAsiaTheme="minorEastAsia"/>
          <w:color w:val="404040" w:themeColor="text1" w:themeTint="BF"/>
          <w:lang w:val="en" w:eastAsia="ja-JP"/>
        </w:rPr>
        <w:t xml:space="preserve"> You shouldn’t see any errors on the screen and be able to browser through the nodes, system services etc. Take few minutes to go through the document below to understand the functionality of Service </w:t>
      </w:r>
      <w:r>
        <w:rPr>
          <w:rFonts w:eastAsiaTheme="minorEastAsia"/>
          <w:color w:val="404040" w:themeColor="text1" w:themeTint="BF"/>
          <w:lang w:val="en" w:eastAsia="ja-JP"/>
        </w:rPr>
        <w:t>F</w:t>
      </w:r>
      <w:r w:rsidR="00F60AD6">
        <w:rPr>
          <w:rFonts w:eastAsiaTheme="minorEastAsia"/>
          <w:color w:val="404040" w:themeColor="text1" w:themeTint="BF"/>
          <w:lang w:val="en" w:eastAsia="ja-JP"/>
        </w:rPr>
        <w:t xml:space="preserve">abric </w:t>
      </w:r>
      <w:r>
        <w:rPr>
          <w:rFonts w:eastAsiaTheme="minorEastAsia"/>
          <w:color w:val="404040" w:themeColor="text1" w:themeTint="BF"/>
          <w:lang w:val="en" w:eastAsia="ja-JP"/>
        </w:rPr>
        <w:t>E</w:t>
      </w:r>
      <w:r w:rsidR="00F60AD6">
        <w:rPr>
          <w:rFonts w:eastAsiaTheme="minorEastAsia"/>
          <w:color w:val="404040" w:themeColor="text1" w:themeTint="BF"/>
          <w:lang w:val="en" w:eastAsia="ja-JP"/>
        </w:rPr>
        <w:t xml:space="preserve">xplorer. </w:t>
      </w:r>
      <w:r w:rsidR="00102F5D" w:rsidRPr="0082664B">
        <w:rPr>
          <w:rFonts w:eastAsiaTheme="minorEastAsia"/>
          <w:color w:val="404040" w:themeColor="text1" w:themeTint="BF"/>
          <w:lang w:val="en" w:eastAsia="ja-JP"/>
        </w:rPr>
        <w:t xml:space="preserve"> </w:t>
      </w:r>
      <w:r w:rsidR="00F60AD6">
        <w:rPr>
          <w:rFonts w:eastAsiaTheme="minorEastAsia"/>
          <w:color w:val="404040" w:themeColor="text1" w:themeTint="BF"/>
          <w:lang w:val="en" w:eastAsia="ja-JP"/>
        </w:rPr>
        <w:t xml:space="preserve">This is a key app that you will be using to </w:t>
      </w:r>
      <w:r>
        <w:rPr>
          <w:rFonts w:eastAsiaTheme="minorEastAsia"/>
          <w:color w:val="404040" w:themeColor="text1" w:themeTint="BF"/>
          <w:lang w:val="en" w:eastAsia="ja-JP"/>
        </w:rPr>
        <w:t xml:space="preserve">visualize and </w:t>
      </w:r>
      <w:r w:rsidR="00F60AD6">
        <w:rPr>
          <w:rFonts w:eastAsiaTheme="minorEastAsia"/>
          <w:color w:val="404040" w:themeColor="text1" w:themeTint="BF"/>
          <w:lang w:val="en" w:eastAsia="ja-JP"/>
        </w:rPr>
        <w:t xml:space="preserve">monitor your applications on </w:t>
      </w:r>
      <w:r>
        <w:rPr>
          <w:rFonts w:eastAsiaTheme="minorEastAsia"/>
          <w:color w:val="404040" w:themeColor="text1" w:themeTint="BF"/>
          <w:lang w:val="en" w:eastAsia="ja-JP"/>
        </w:rPr>
        <w:t xml:space="preserve">Service Fabric </w:t>
      </w:r>
      <w:r w:rsidR="00F60AD6">
        <w:rPr>
          <w:rFonts w:eastAsiaTheme="minorEastAsia"/>
          <w:color w:val="404040" w:themeColor="text1" w:themeTint="BF"/>
          <w:lang w:val="en" w:eastAsia="ja-JP"/>
        </w:rPr>
        <w:t xml:space="preserve">cluster. </w:t>
      </w:r>
    </w:p>
    <w:p w14:paraId="536C1E1C" w14:textId="77777777" w:rsidR="00E946C2" w:rsidRPr="0082664B" w:rsidRDefault="00E946C2" w:rsidP="00E946C2">
      <w:pPr>
        <w:pStyle w:val="ListParagraph"/>
        <w:rPr>
          <w:rFonts w:eastAsiaTheme="minorEastAsia"/>
          <w:color w:val="404040" w:themeColor="text1" w:themeTint="BF"/>
          <w:lang w:val="en" w:eastAsia="ja-JP"/>
        </w:rPr>
      </w:pPr>
    </w:p>
    <w:p w14:paraId="2D663F60" w14:textId="38F78297" w:rsidR="00E946C2" w:rsidRDefault="009E3D83" w:rsidP="00E946C2">
      <w:pPr>
        <w:pStyle w:val="ListParagraph"/>
        <w:rPr>
          <w:rFonts w:eastAsiaTheme="minorEastAsia"/>
          <w:color w:val="404040" w:themeColor="text1" w:themeTint="BF"/>
          <w:lang w:eastAsia="ja-JP"/>
        </w:rPr>
      </w:pPr>
      <w:hyperlink r:id="rId23" w:history="1">
        <w:r w:rsidRPr="005A40F0">
          <w:rPr>
            <w:rStyle w:val="Hyperlink"/>
            <w:rFonts w:eastAsiaTheme="minorEastAsia"/>
            <w:lang w:eastAsia="ja-JP"/>
          </w:rPr>
          <w:t>https://docs.microsoft.com/en-us/azure/service-fabric/service-fabric-visualizing-your-cluster</w:t>
        </w:r>
      </w:hyperlink>
    </w:p>
    <w:p w14:paraId="71268538" w14:textId="77777777" w:rsidR="009E3D83" w:rsidRPr="0082664B" w:rsidRDefault="009E3D83" w:rsidP="00E946C2">
      <w:pPr>
        <w:pStyle w:val="ListParagraph"/>
        <w:rPr>
          <w:rFonts w:eastAsiaTheme="minorEastAsia"/>
          <w:color w:val="404040" w:themeColor="text1" w:themeTint="BF"/>
          <w:lang w:val="en" w:eastAsia="ja-JP"/>
        </w:rPr>
      </w:pPr>
    </w:p>
    <w:p w14:paraId="7DCD6251" w14:textId="220972DE" w:rsidR="00EA10CB" w:rsidRPr="0082664B" w:rsidRDefault="00F67578" w:rsidP="001E32E1">
      <w:pPr>
        <w:pStyle w:val="ListParagraph"/>
        <w:numPr>
          <w:ilvl w:val="0"/>
          <w:numId w:val="28"/>
        </w:numPr>
        <w:rPr>
          <w:rFonts w:eastAsiaTheme="minorEastAsia"/>
          <w:color w:val="404040" w:themeColor="text1" w:themeTint="BF"/>
          <w:lang w:val="en" w:eastAsia="ja-JP"/>
        </w:rPr>
      </w:pPr>
      <w:r w:rsidRPr="0082664B">
        <w:rPr>
          <w:rFonts w:eastAsiaTheme="minorEastAsia"/>
          <w:color w:val="404040" w:themeColor="text1" w:themeTint="BF"/>
          <w:lang w:val="en" w:eastAsia="ja-JP"/>
        </w:rPr>
        <w:t xml:space="preserve">Open Visual Studio and verify the version </w:t>
      </w:r>
      <w:r w:rsidR="00102F5D" w:rsidRPr="0082664B">
        <w:rPr>
          <w:rFonts w:eastAsiaTheme="minorEastAsia"/>
          <w:color w:val="404040" w:themeColor="text1" w:themeTint="BF"/>
          <w:lang w:val="en" w:eastAsia="ja-JP"/>
        </w:rPr>
        <w:t>is</w:t>
      </w:r>
      <w:r w:rsidRPr="0082664B">
        <w:rPr>
          <w:rFonts w:eastAsiaTheme="minorEastAsia"/>
          <w:color w:val="404040" w:themeColor="text1" w:themeTint="BF"/>
          <w:lang w:val="en" w:eastAsia="ja-JP"/>
        </w:rPr>
        <w:t xml:space="preserve"> greater than 15.7.</w:t>
      </w:r>
    </w:p>
    <w:p w14:paraId="5F88608D" w14:textId="77777777" w:rsidR="00D34688" w:rsidRPr="009538BC" w:rsidRDefault="00D34688" w:rsidP="002E162F">
      <w:pPr>
        <w:pStyle w:val="Heading1"/>
        <w:ind w:left="360"/>
        <w:rPr>
          <w:lang w:val="en"/>
        </w:rPr>
      </w:pPr>
    </w:p>
    <w:p w14:paraId="1FADA715" w14:textId="5813173A" w:rsidR="006270A9" w:rsidRDefault="00D06FCD" w:rsidP="00610815">
      <w:pPr>
        <w:pStyle w:val="Heading1"/>
      </w:pPr>
      <w:r>
        <w:t>Challenges</w:t>
      </w:r>
    </w:p>
    <w:p w14:paraId="5DF1A138" w14:textId="2DE9E49D" w:rsidR="00EA0496" w:rsidRDefault="00F901A9" w:rsidP="00455D37">
      <w:pPr>
        <w:spacing w:after="0"/>
        <w:jc w:val="both"/>
      </w:pPr>
      <w:r>
        <w:t xml:space="preserve">Welcome to Service Fabric Challenge! </w:t>
      </w:r>
      <w:r w:rsidRPr="00C66C80">
        <w:t>The challenges are intended to be a challenge! They should help you</w:t>
      </w:r>
      <w:r>
        <w:t xml:space="preserve"> u</w:t>
      </w:r>
      <w:r w:rsidRPr="00C66C80">
        <w:t>nderstand the problem, the potential solutions, and give you experience trying to implement</w:t>
      </w:r>
      <w:r>
        <w:t xml:space="preserve">. </w:t>
      </w:r>
      <w:r w:rsidRPr="00DC0790">
        <w:t>Useful resources will be referenced to help you work through each challenge but step by step instructions will not be provided. To ensure you progress at a good pace try to make sure that your workload is divided between team members. This may mean anticipating work that might be required in a later challenge</w:t>
      </w:r>
      <w:r>
        <w:t>.</w:t>
      </w:r>
    </w:p>
    <w:p w14:paraId="00F426B8" w14:textId="77777777" w:rsidR="00F901A9" w:rsidRDefault="00F901A9" w:rsidP="00455D37">
      <w:pPr>
        <w:spacing w:after="0"/>
        <w:jc w:val="both"/>
      </w:pPr>
    </w:p>
    <w:p w14:paraId="634555B0" w14:textId="1EE7A97D" w:rsidR="00EA0496" w:rsidRDefault="00EA0496" w:rsidP="002E162F">
      <w:pPr>
        <w:pStyle w:val="Heading2"/>
        <w:numPr>
          <w:ilvl w:val="0"/>
          <w:numId w:val="36"/>
        </w:numPr>
      </w:pPr>
      <w:r>
        <w:t xml:space="preserve">Lift and </w:t>
      </w:r>
      <w:r w:rsidRPr="00C7772A">
        <w:t>Shift</w:t>
      </w:r>
      <w:r>
        <w:t xml:space="preserve"> existing .net Application</w:t>
      </w:r>
      <w:r w:rsidR="00030E10">
        <w:t xml:space="preserve"> as containers using service fabric</w:t>
      </w:r>
    </w:p>
    <w:p w14:paraId="74A91F22" w14:textId="77777777" w:rsidR="00311E71" w:rsidRDefault="00311E71" w:rsidP="00F901A9">
      <w:pPr>
        <w:spacing w:after="0"/>
      </w:pPr>
    </w:p>
    <w:p w14:paraId="46373A44" w14:textId="24C05946" w:rsidR="00E11D9B" w:rsidRDefault="00311E71" w:rsidP="009E3D83">
      <w:pPr>
        <w:jc w:val="both"/>
      </w:pPr>
      <w:r>
        <w:t xml:space="preserve">Among many scenarios where </w:t>
      </w:r>
      <w:r w:rsidR="003A1492">
        <w:t>Azure Service Fabric</w:t>
      </w:r>
      <w:r>
        <w:t xml:space="preserve"> shines, one of the </w:t>
      </w:r>
      <w:r w:rsidR="0097657C">
        <w:t>latest has been the lift and shift legacy applications into Azure with minimal code change</w:t>
      </w:r>
      <w:r w:rsidR="00000E60">
        <w:t xml:space="preserve">s on </w:t>
      </w:r>
      <w:r w:rsidR="009E3D83">
        <w:t>Service Fabric</w:t>
      </w:r>
      <w:r w:rsidR="0097657C">
        <w:t xml:space="preserve">. With </w:t>
      </w:r>
      <w:r w:rsidR="009E3D83">
        <w:t xml:space="preserve">Windows Service </w:t>
      </w:r>
      <w:r w:rsidR="0097657C">
        <w:t xml:space="preserve">2008 and </w:t>
      </w:r>
      <w:r w:rsidR="009E3D83">
        <w:t xml:space="preserve">Windows Server </w:t>
      </w:r>
      <w:r w:rsidR="0097657C">
        <w:t xml:space="preserve">2005 getting out of </w:t>
      </w:r>
      <w:r w:rsidR="00E27D4F">
        <w:t>support, there exists thousands of .net application</w:t>
      </w:r>
      <w:r w:rsidR="00000E60">
        <w:t>s</w:t>
      </w:r>
      <w:r w:rsidR="00E27D4F">
        <w:t xml:space="preserve"> </w:t>
      </w:r>
      <w:r w:rsidR="00000E60">
        <w:t xml:space="preserve">in want of supported environment. Many organizations are taking advantage of this situation and looking for ways to move their </w:t>
      </w:r>
      <w:r w:rsidR="00E11D9B">
        <w:t xml:space="preserve">legacy </w:t>
      </w:r>
      <w:r w:rsidR="00000E60">
        <w:t xml:space="preserve">business-critical applications into cloud </w:t>
      </w:r>
      <w:r w:rsidR="00E11D9B">
        <w:t xml:space="preserve">with </w:t>
      </w:r>
      <w:r w:rsidR="009E3D83">
        <w:t>Service Fabric</w:t>
      </w:r>
      <w:r w:rsidR="00E11D9B">
        <w:t xml:space="preserve"> </w:t>
      </w:r>
      <w:r w:rsidR="00000E60">
        <w:t>and why not</w:t>
      </w:r>
      <w:r w:rsidR="00E11D9B">
        <w:t>?</w:t>
      </w:r>
      <w:r w:rsidR="00000E60">
        <w:t xml:space="preserve"> Azure</w:t>
      </w:r>
      <w:r w:rsidR="00E11D9B">
        <w:t xml:space="preserve"> </w:t>
      </w:r>
      <w:r w:rsidR="009E3D83">
        <w:t>Service Fabric</w:t>
      </w:r>
      <w:r w:rsidR="00000E60">
        <w:t xml:space="preserve"> gives your legacy application all the tested feature of scale, availability, </w:t>
      </w:r>
      <w:r w:rsidR="00E11D9B">
        <w:t>reliability, and</w:t>
      </w:r>
      <w:r w:rsidR="00000E60">
        <w:t xml:space="preserve"> </w:t>
      </w:r>
      <w:r w:rsidR="00E11D9B">
        <w:t>resilience</w:t>
      </w:r>
      <w:r w:rsidR="00000E60">
        <w:t xml:space="preserve"> in one shot</w:t>
      </w:r>
      <w:r w:rsidR="00E11D9B">
        <w:t xml:space="preserve"> with minimal code change</w:t>
      </w:r>
      <w:r w:rsidR="00000E60">
        <w:t>.</w:t>
      </w:r>
    </w:p>
    <w:p w14:paraId="4BC52AD4" w14:textId="663BB891" w:rsidR="00000E60" w:rsidRDefault="00B30E98" w:rsidP="009E3D83">
      <w:pPr>
        <w:jc w:val="both"/>
      </w:pPr>
      <w:r>
        <w:lastRenderedPageBreak/>
        <w:t xml:space="preserve">The legacy application can be moved into </w:t>
      </w:r>
      <w:r w:rsidR="009E3D83">
        <w:t>Service Fabric</w:t>
      </w:r>
      <w:r>
        <w:t xml:space="preserve"> by containerizing java legacy with </w:t>
      </w:r>
      <w:r w:rsidR="009E3D83">
        <w:t>L</w:t>
      </w:r>
      <w:r>
        <w:t>inux container</w:t>
      </w:r>
      <w:r w:rsidR="009E3D83">
        <w:t>s</w:t>
      </w:r>
      <w:r>
        <w:t xml:space="preserve"> and </w:t>
      </w:r>
      <w:r w:rsidR="00000E60">
        <w:t>.</w:t>
      </w:r>
      <w:r w:rsidR="009E3D83">
        <w:t>N</w:t>
      </w:r>
      <w:r w:rsidR="00000E60">
        <w:t xml:space="preserve">et with </w:t>
      </w:r>
      <w:r w:rsidR="009E3D83">
        <w:t>W</w:t>
      </w:r>
      <w:r w:rsidR="00000E60">
        <w:t xml:space="preserve">indows containers. </w:t>
      </w:r>
      <w:r w:rsidR="00E74874">
        <w:t xml:space="preserve">As of now, </w:t>
      </w:r>
      <w:r w:rsidR="009E3D83">
        <w:t xml:space="preserve">Service Fabric </w:t>
      </w:r>
      <w:r w:rsidR="00E74874">
        <w:t>is the only product that support moving .</w:t>
      </w:r>
      <w:r w:rsidR="009E3D83">
        <w:t>N</w:t>
      </w:r>
      <w:r w:rsidR="00E74874">
        <w:t xml:space="preserve">et legacy apps with </w:t>
      </w:r>
      <w:r w:rsidR="009E3D83">
        <w:t>W</w:t>
      </w:r>
      <w:r w:rsidR="00E74874">
        <w:t>indows containers into cloud</w:t>
      </w:r>
      <w:r w:rsidR="00000E60">
        <w:t>.</w:t>
      </w:r>
      <w:r w:rsidR="00E74874">
        <w:t xml:space="preserve"> Through this challenge,</w:t>
      </w:r>
      <w:r w:rsidR="00000E60">
        <w:t xml:space="preserve"> </w:t>
      </w:r>
      <w:r w:rsidR="00E74874">
        <w:t>w</w:t>
      </w:r>
      <w:r w:rsidR="00000E60">
        <w:t>e would like to showcase this momentum to all the partners, ISV</w:t>
      </w:r>
      <w:r w:rsidR="00E74874">
        <w:t>, and customer participants in</w:t>
      </w:r>
      <w:r w:rsidR="00000E60">
        <w:t xml:space="preserve"> </w:t>
      </w:r>
      <w:r w:rsidR="00E74874">
        <w:t xml:space="preserve">the </w:t>
      </w:r>
      <w:r w:rsidR="00000E60">
        <w:t>hackathon</w:t>
      </w:r>
      <w:r w:rsidR="00A37012">
        <w:t>.</w:t>
      </w:r>
    </w:p>
    <w:p w14:paraId="7ADB079F" w14:textId="0D300E18" w:rsidR="0088504E" w:rsidRDefault="0088504E" w:rsidP="00067D3C">
      <w:r>
        <w:t xml:space="preserve">Use following application in the repository </w:t>
      </w:r>
      <w:r w:rsidR="00C15860">
        <w:t>for challenges 1.1 to 1.5</w:t>
      </w:r>
      <w:r>
        <w:t xml:space="preserve">- </w:t>
      </w:r>
      <w:hyperlink r:id="rId24" w:history="1">
        <w:r w:rsidR="00C15860" w:rsidRPr="002A3AF7">
          <w:rPr>
            <w:rStyle w:val="Hyperlink"/>
          </w:rPr>
          <w:t>https://github.com/kagowda/India-Hackathon/tree/master/eshopwebformApplication/eShopLegacyWebFormsSolution</w:t>
        </w:r>
      </w:hyperlink>
      <w:r w:rsidR="00C15860">
        <w:t xml:space="preserve"> </w:t>
      </w:r>
    </w:p>
    <w:p w14:paraId="079969FE" w14:textId="77777777" w:rsidR="00F901A9" w:rsidRDefault="00F901A9" w:rsidP="00F901A9">
      <w:pPr>
        <w:spacing w:after="0"/>
      </w:pPr>
    </w:p>
    <w:p w14:paraId="6699D1A6" w14:textId="11DA5FA4" w:rsidR="001E32E1" w:rsidRDefault="001E32E1" w:rsidP="008F15B3">
      <w:pPr>
        <w:pStyle w:val="Heading3"/>
        <w:numPr>
          <w:ilvl w:val="1"/>
          <w:numId w:val="37"/>
        </w:numPr>
      </w:pPr>
      <w:r>
        <w:t>Containerize legacy .</w:t>
      </w:r>
      <w:r w:rsidR="009E3D83">
        <w:t>N</w:t>
      </w:r>
      <w:r>
        <w:t xml:space="preserve">et application using Service </w:t>
      </w:r>
      <w:r w:rsidR="009E3D83">
        <w:t>F</w:t>
      </w:r>
      <w:r>
        <w:t xml:space="preserve">abric as </w:t>
      </w:r>
      <w:r w:rsidR="009E3D83">
        <w:t>container o</w:t>
      </w:r>
      <w:r>
        <w:t>rchestrator in Visual Studio</w:t>
      </w:r>
    </w:p>
    <w:p w14:paraId="0193D7FF" w14:textId="77777777" w:rsidR="009E3D83" w:rsidRPr="009E3D83" w:rsidRDefault="009E3D83" w:rsidP="00F901A9">
      <w:pPr>
        <w:spacing w:after="0"/>
      </w:pPr>
    </w:p>
    <w:p w14:paraId="0D1B27D9" w14:textId="54A57788" w:rsidR="003373F6" w:rsidRPr="003373F6" w:rsidRDefault="00D3264A" w:rsidP="003373F6">
      <w:r>
        <w:t xml:space="preserve">Build the solution and run the application to see an </w:t>
      </w:r>
      <w:proofErr w:type="spellStart"/>
      <w:r>
        <w:t>e</w:t>
      </w:r>
      <w:r w:rsidR="009E3D83">
        <w:t>S</w:t>
      </w:r>
      <w:r>
        <w:t>hop</w:t>
      </w:r>
      <w:proofErr w:type="spellEnd"/>
      <w:r>
        <w:t xml:space="preserve"> web page in the browser.</w:t>
      </w:r>
    </w:p>
    <w:p w14:paraId="72B1BC7F" w14:textId="1C98B171" w:rsidR="00985333" w:rsidRDefault="009538BC" w:rsidP="009E3D83">
      <w:pPr>
        <w:jc w:val="both"/>
      </w:pPr>
      <w:r>
        <w:t xml:space="preserve">In this </w:t>
      </w:r>
      <w:r w:rsidR="00C15860">
        <w:t>challenge</w:t>
      </w:r>
      <w:r>
        <w:t xml:space="preserve">, </w:t>
      </w:r>
      <w:r w:rsidR="00990E1A">
        <w:t xml:space="preserve">containerize the typical Asp.net IIS application using Service </w:t>
      </w:r>
      <w:r w:rsidR="009E3D83">
        <w:t>F</w:t>
      </w:r>
      <w:r w:rsidR="00990E1A">
        <w:t xml:space="preserve">abric. We have designed the challenge to not give any specific resources around this and find your way in Service </w:t>
      </w:r>
      <w:r w:rsidR="009E3D83">
        <w:t>F</w:t>
      </w:r>
      <w:r w:rsidR="00990E1A">
        <w:t xml:space="preserve">abric docs. How’s that!! </w:t>
      </w:r>
    </w:p>
    <w:p w14:paraId="04B3A881" w14:textId="0D4396F5" w:rsidR="003F73AA" w:rsidRDefault="003F73AA" w:rsidP="003F73AA">
      <w:pPr>
        <w:pStyle w:val="Heading5"/>
      </w:pPr>
      <w:r>
        <w:t xml:space="preserve">Resources: </w:t>
      </w:r>
    </w:p>
    <w:p w14:paraId="1A389C03" w14:textId="78342045" w:rsidR="00F901A9" w:rsidRDefault="00F901A9" w:rsidP="00F901A9">
      <w:pPr>
        <w:spacing w:after="0"/>
      </w:pPr>
      <w:hyperlink r:id="rId25" w:history="1">
        <w:r w:rsidRPr="005A40F0">
          <w:rPr>
            <w:rStyle w:val="Hyperlink"/>
          </w:rPr>
          <w:t>https://azure.microsoft.com/en-in/blog/container-tooling-for-service-fabric/</w:t>
        </w:r>
      </w:hyperlink>
    </w:p>
    <w:p w14:paraId="5663C384" w14:textId="2B49B9D9" w:rsidR="00F901A9" w:rsidRDefault="00F901A9" w:rsidP="00F901A9">
      <w:pPr>
        <w:spacing w:after="0"/>
      </w:pPr>
      <w:hyperlink r:id="rId26" w:history="1">
        <w:r w:rsidRPr="005A40F0">
          <w:rPr>
            <w:rStyle w:val="Hyperlink"/>
          </w:rPr>
          <w:t>https://docs.microsoft.com/en-us/azure/service-fabric/service-fabric-host-app-in-a-container</w:t>
        </w:r>
      </w:hyperlink>
    </w:p>
    <w:p w14:paraId="0C9711E8" w14:textId="6C849E02" w:rsidR="00291F08" w:rsidRDefault="00F901A9" w:rsidP="00F901A9">
      <w:pPr>
        <w:spacing w:after="0"/>
      </w:pPr>
      <w:hyperlink r:id="rId27" w:history="1">
        <w:r w:rsidRPr="005A40F0">
          <w:rPr>
            <w:rStyle w:val="Hyperlink"/>
          </w:rPr>
          <w:t>https://docs.microsoft.com/en-us/azure/service-fabric/service-fabric-get-started-containers</w:t>
        </w:r>
      </w:hyperlink>
    </w:p>
    <w:p w14:paraId="2B625FB2" w14:textId="77777777" w:rsidR="00F901A9" w:rsidRDefault="00F901A9" w:rsidP="00F901A9">
      <w:pPr>
        <w:spacing w:after="0"/>
      </w:pPr>
    </w:p>
    <w:p w14:paraId="7966715F" w14:textId="5EF29978" w:rsidR="008B2204" w:rsidRDefault="00412B30" w:rsidP="00FA61B7">
      <w:pPr>
        <w:pStyle w:val="Heading3"/>
        <w:numPr>
          <w:ilvl w:val="1"/>
          <w:numId w:val="37"/>
        </w:numPr>
      </w:pPr>
      <w:r>
        <w:t xml:space="preserve">Build and publish to </w:t>
      </w:r>
      <w:r w:rsidR="00622D02">
        <w:t xml:space="preserve">local </w:t>
      </w:r>
      <w:r>
        <w:t>cluster and run application</w:t>
      </w:r>
    </w:p>
    <w:p w14:paraId="1BF678F9" w14:textId="77777777" w:rsidR="00291F08" w:rsidRPr="00291F08" w:rsidRDefault="00291F08" w:rsidP="001D6BC5">
      <w:pPr>
        <w:spacing w:after="0"/>
      </w:pPr>
    </w:p>
    <w:p w14:paraId="61CD25F6" w14:textId="134B7A33" w:rsidR="00510781" w:rsidRDefault="00D3264A" w:rsidP="00F901A9">
      <w:pPr>
        <w:jc w:val="both"/>
      </w:pPr>
      <w:r>
        <w:t xml:space="preserve">Publish the container to local </w:t>
      </w:r>
      <w:r w:rsidR="00F901A9">
        <w:t>S</w:t>
      </w:r>
      <w:r>
        <w:t xml:space="preserve">ervice </w:t>
      </w:r>
      <w:r w:rsidR="00F901A9">
        <w:t>F</w:t>
      </w:r>
      <w:r>
        <w:t xml:space="preserve">abric cluster and run the application. </w:t>
      </w:r>
      <w:r w:rsidR="00510781">
        <w:t>Take a point of the port you have expose</w:t>
      </w:r>
      <w:r w:rsidR="00B53443">
        <w:t>d</w:t>
      </w:r>
      <w:r w:rsidR="00510781">
        <w:t xml:space="preserve"> </w:t>
      </w:r>
      <w:r w:rsidR="00B53443">
        <w:t xml:space="preserve">for </w:t>
      </w:r>
      <w:r w:rsidR="00510781">
        <w:t>service host</w:t>
      </w:r>
      <w:r w:rsidR="00B53443">
        <w:t xml:space="preserve"> in your manifest files</w:t>
      </w:r>
      <w:r w:rsidR="00510781">
        <w:t>. Use this port to access your</w:t>
      </w:r>
      <w:r w:rsidR="00B53443">
        <w:t xml:space="preserve"> application on local cluster. </w:t>
      </w:r>
      <w:r w:rsidR="001D6BC5">
        <w:t xml:space="preserve">Remember your buddy, Service Fabric Explorer. </w:t>
      </w:r>
      <w:r w:rsidR="00B53443">
        <w:t xml:space="preserve">Ha! Very detailed instruction, isn’t it? </w:t>
      </w:r>
    </w:p>
    <w:p w14:paraId="0B6C59E7" w14:textId="77777777" w:rsidR="003F73AA" w:rsidRDefault="003F73AA" w:rsidP="003F73AA">
      <w:pPr>
        <w:pStyle w:val="Heading5"/>
      </w:pPr>
      <w:r>
        <w:t xml:space="preserve">Resources: </w:t>
      </w:r>
    </w:p>
    <w:p w14:paraId="1CBCB1C8" w14:textId="478AA249" w:rsidR="00201A50" w:rsidRDefault="000A4200" w:rsidP="00F901A9">
      <w:pPr>
        <w:spacing w:after="0"/>
      </w:pPr>
      <w:hyperlink r:id="rId28" w:history="1">
        <w:r w:rsidR="00347FAD" w:rsidRPr="00030AA8">
          <w:rPr>
            <w:rStyle w:val="Hyperlink"/>
          </w:rPr>
          <w:t>https://docs.microsoft.com/en-us/azure/service-fabric/service-fab</w:t>
        </w:r>
        <w:r w:rsidR="00347FAD" w:rsidRPr="00030AA8">
          <w:rPr>
            <w:rStyle w:val="Hyperlink"/>
          </w:rPr>
          <w:t>r</w:t>
        </w:r>
        <w:r w:rsidR="00347FAD" w:rsidRPr="00030AA8">
          <w:rPr>
            <w:rStyle w:val="Hyperlink"/>
          </w:rPr>
          <w:t>ic-host-app-in-a-container</w:t>
        </w:r>
      </w:hyperlink>
      <w:r w:rsidR="00347FAD">
        <w:t xml:space="preserve"> </w:t>
      </w:r>
    </w:p>
    <w:p w14:paraId="602AF834" w14:textId="11D69700" w:rsidR="00347FAD" w:rsidRDefault="000A4200" w:rsidP="00F901A9">
      <w:pPr>
        <w:spacing w:after="0"/>
      </w:pPr>
      <w:hyperlink r:id="rId29" w:history="1">
        <w:r w:rsidR="00360BA3" w:rsidRPr="00030AA8">
          <w:rPr>
            <w:rStyle w:val="Hyperlink"/>
          </w:rPr>
          <w:t>https://docs.microsoft.com/en-us/azure/service-fabric</w:t>
        </w:r>
        <w:r w:rsidR="00360BA3" w:rsidRPr="00030AA8">
          <w:rPr>
            <w:rStyle w:val="Hyperlink"/>
          </w:rPr>
          <w:t>/</w:t>
        </w:r>
        <w:r w:rsidR="00360BA3" w:rsidRPr="00030AA8">
          <w:rPr>
            <w:rStyle w:val="Hyperlink"/>
          </w:rPr>
          <w:t>service-fabric-service-manifest-resources</w:t>
        </w:r>
      </w:hyperlink>
    </w:p>
    <w:p w14:paraId="27471600" w14:textId="4D5C4280" w:rsidR="00360BA3" w:rsidRDefault="000A4200" w:rsidP="00F901A9">
      <w:pPr>
        <w:spacing w:after="0"/>
      </w:pPr>
      <w:hyperlink r:id="rId30" w:history="1">
        <w:r w:rsidR="004D5E71" w:rsidRPr="00030AA8">
          <w:rPr>
            <w:rStyle w:val="Hyperlink"/>
          </w:rPr>
          <w:t>https://docs.microsoft.com/en-us/azure/service-fabric/service-fabric-get-started-containers</w:t>
        </w:r>
      </w:hyperlink>
      <w:r w:rsidR="004D5E71">
        <w:t xml:space="preserve"> </w:t>
      </w:r>
    </w:p>
    <w:p w14:paraId="676FFAEB" w14:textId="77777777" w:rsidR="00F901A9" w:rsidRPr="00622D02" w:rsidRDefault="00F901A9" w:rsidP="00F901A9">
      <w:pPr>
        <w:spacing w:after="0"/>
      </w:pPr>
    </w:p>
    <w:p w14:paraId="654DB1CF" w14:textId="08D67B0C" w:rsidR="00A9375A" w:rsidRDefault="007E3DB5" w:rsidP="00D90906">
      <w:pPr>
        <w:pStyle w:val="Heading3"/>
        <w:numPr>
          <w:ilvl w:val="1"/>
          <w:numId w:val="37"/>
        </w:numPr>
      </w:pPr>
      <w:r>
        <w:t xml:space="preserve">Push </w:t>
      </w:r>
      <w:r w:rsidR="001D6BC5">
        <w:t>c</w:t>
      </w:r>
      <w:r>
        <w:t xml:space="preserve">ontainer to </w:t>
      </w:r>
      <w:r w:rsidR="00A9375A">
        <w:t xml:space="preserve">Azure Container </w:t>
      </w:r>
      <w:r w:rsidR="007460F9">
        <w:t>Registry (</w:t>
      </w:r>
      <w:r w:rsidR="00AE60C8">
        <w:t>ACR)</w:t>
      </w:r>
    </w:p>
    <w:p w14:paraId="273B3608" w14:textId="77777777" w:rsidR="001D6BC5" w:rsidRPr="001D6BC5" w:rsidRDefault="001D6BC5" w:rsidP="001D6BC5">
      <w:pPr>
        <w:spacing w:after="0"/>
      </w:pPr>
    </w:p>
    <w:p w14:paraId="2EF65FC4" w14:textId="64786E2A" w:rsidR="00A9375A" w:rsidRDefault="00520AC3" w:rsidP="001D6BC5">
      <w:pPr>
        <w:jc w:val="both"/>
      </w:pPr>
      <w:r>
        <w:t xml:space="preserve">Simple challenge to </w:t>
      </w:r>
      <w:r w:rsidR="00AE60C8">
        <w:t xml:space="preserve">create new Azure container registry and then </w:t>
      </w:r>
      <w:r>
        <w:t xml:space="preserve">push the </w:t>
      </w:r>
      <w:r w:rsidR="00B53443">
        <w:t xml:space="preserve">above </w:t>
      </w:r>
      <w:r>
        <w:t>container image into registr</w:t>
      </w:r>
      <w:r w:rsidR="00D73905">
        <w:t xml:space="preserve">y. </w:t>
      </w:r>
      <w:r w:rsidR="00AE60C8">
        <w:t>The previous challenges have created containers on your local machine. Find the container and push the container image to newly created ACR.</w:t>
      </w:r>
      <w:r>
        <w:t xml:space="preserve"> </w:t>
      </w:r>
      <w:r w:rsidR="00734A58">
        <w:t>Use your Azure pass subscription to create this resource.</w:t>
      </w:r>
    </w:p>
    <w:p w14:paraId="40BBAD3F" w14:textId="77777777" w:rsidR="003F73AA" w:rsidRDefault="003F73AA" w:rsidP="003F73AA">
      <w:pPr>
        <w:pStyle w:val="Heading5"/>
      </w:pPr>
      <w:r>
        <w:t xml:space="preserve">Resources: </w:t>
      </w:r>
    </w:p>
    <w:p w14:paraId="3E01600A" w14:textId="4A9CC5E7" w:rsidR="005C00FC" w:rsidRDefault="000A4200" w:rsidP="001D6BC5">
      <w:pPr>
        <w:spacing w:after="0"/>
      </w:pPr>
      <w:hyperlink r:id="rId31" w:history="1">
        <w:r w:rsidR="00BC5240" w:rsidRPr="00030AA8">
          <w:rPr>
            <w:rStyle w:val="Hyperlink"/>
          </w:rPr>
          <w:t>https://docs.microsoft.com/en-us/azure/container-registry/container-registry-get-started-powershell</w:t>
        </w:r>
      </w:hyperlink>
      <w:r w:rsidR="00BC5240">
        <w:t xml:space="preserve"> </w:t>
      </w:r>
    </w:p>
    <w:p w14:paraId="3C93D5F4" w14:textId="431DE8D4" w:rsidR="007460F9" w:rsidRDefault="000A4200" w:rsidP="001D6BC5">
      <w:pPr>
        <w:spacing w:after="0"/>
      </w:pPr>
      <w:hyperlink r:id="rId32" w:anchor="push-the-image-to-the-container-registry" w:history="1">
        <w:r w:rsidR="007460F9" w:rsidRPr="00030AA8">
          <w:rPr>
            <w:rStyle w:val="Hyperlink"/>
          </w:rPr>
          <w:t>https://docs.microsoft.com/en-us/azure/service-fabric/service-fabric-get-started-containers#push-the-image-to-the-container-registry</w:t>
        </w:r>
      </w:hyperlink>
      <w:r w:rsidR="007460F9">
        <w:t xml:space="preserve"> </w:t>
      </w:r>
    </w:p>
    <w:p w14:paraId="7B04356C" w14:textId="418B744A" w:rsidR="007460F9" w:rsidRDefault="008D497C" w:rsidP="001D6BC5">
      <w:pPr>
        <w:spacing w:after="0"/>
      </w:pPr>
      <w:r>
        <w:t>Docker commands</w:t>
      </w:r>
      <w:r w:rsidR="00F22212">
        <w:t xml:space="preserve"> </w:t>
      </w:r>
      <w:r>
        <w:t xml:space="preserve">- </w:t>
      </w:r>
      <w:hyperlink r:id="rId33" w:history="1">
        <w:r w:rsidR="001D6BC5" w:rsidRPr="005A40F0">
          <w:rPr>
            <w:rStyle w:val="Hyperlink"/>
          </w:rPr>
          <w:t>https://docs.docker.com/engine/reference/commandline/docker/</w:t>
        </w:r>
      </w:hyperlink>
    </w:p>
    <w:p w14:paraId="6039EF1E" w14:textId="77777777" w:rsidR="001D6BC5" w:rsidRDefault="001D6BC5" w:rsidP="001D6BC5">
      <w:pPr>
        <w:spacing w:after="0"/>
      </w:pPr>
    </w:p>
    <w:p w14:paraId="5D83DF29" w14:textId="276AB606" w:rsidR="00C1574A" w:rsidRDefault="00C1574A" w:rsidP="00D90906">
      <w:pPr>
        <w:pStyle w:val="Heading3"/>
        <w:numPr>
          <w:ilvl w:val="1"/>
          <w:numId w:val="37"/>
        </w:numPr>
      </w:pPr>
      <w:r>
        <w:t xml:space="preserve">Create Azure Service </w:t>
      </w:r>
      <w:r w:rsidR="001D6BC5">
        <w:t>F</w:t>
      </w:r>
      <w:r>
        <w:t xml:space="preserve">abric cluster and access Service </w:t>
      </w:r>
      <w:r w:rsidR="00922828">
        <w:t>F</w:t>
      </w:r>
      <w:r>
        <w:t xml:space="preserve">abric </w:t>
      </w:r>
      <w:r w:rsidR="001D6BC5">
        <w:t>E</w:t>
      </w:r>
      <w:r>
        <w:t>xplorer</w:t>
      </w:r>
    </w:p>
    <w:p w14:paraId="45CCD13D" w14:textId="503361C4" w:rsidR="00C1574A" w:rsidRDefault="000A2C84" w:rsidP="001D6BC5">
      <w:pPr>
        <w:jc w:val="both"/>
      </w:pPr>
      <w:r>
        <w:t xml:space="preserve">Now let’s </w:t>
      </w:r>
      <w:r w:rsidR="00556175">
        <w:t>walk these</w:t>
      </w:r>
      <w:r>
        <w:t xml:space="preserve"> containers to </w:t>
      </w:r>
      <w:r w:rsidR="001D6BC5">
        <w:t>A</w:t>
      </w:r>
      <w:r>
        <w:t xml:space="preserve">zure. </w:t>
      </w:r>
      <w:r w:rsidR="00266B9D">
        <w:t>First, create</w:t>
      </w:r>
      <w:r w:rsidR="00EA7B7F">
        <w:t xml:space="preserve"> Service </w:t>
      </w:r>
      <w:r w:rsidR="001D6BC5">
        <w:t>F</w:t>
      </w:r>
      <w:r w:rsidR="00EA7B7F">
        <w:t xml:space="preserve">abric cluster </w:t>
      </w:r>
      <w:r w:rsidR="001D6BC5">
        <w:t xml:space="preserve">on Azure </w:t>
      </w:r>
      <w:r w:rsidR="00556175">
        <w:t xml:space="preserve">and deploy the </w:t>
      </w:r>
      <w:r w:rsidR="00D72A11">
        <w:t>containerized</w:t>
      </w:r>
      <w:r w:rsidR="00556175">
        <w:t xml:space="preserve"> services to </w:t>
      </w:r>
      <w:r w:rsidR="001D6BC5">
        <w:t xml:space="preserve">onto that </w:t>
      </w:r>
      <w:r w:rsidR="00471D91">
        <w:t>cluster</w:t>
      </w:r>
      <w:r w:rsidR="00556175">
        <w:t xml:space="preserve">. Successful </w:t>
      </w:r>
      <w:r w:rsidR="00471D91">
        <w:t xml:space="preserve">completion will leave you with a healthy </w:t>
      </w:r>
      <w:r w:rsidR="001D6BC5">
        <w:t xml:space="preserve">Service Fabric </w:t>
      </w:r>
      <w:r w:rsidR="00471D91">
        <w:t xml:space="preserve">cluster </w:t>
      </w:r>
      <w:r w:rsidR="00C7011F">
        <w:t xml:space="preserve">and container instances. </w:t>
      </w:r>
    </w:p>
    <w:p w14:paraId="2866A750" w14:textId="2482C28E" w:rsidR="00B53443" w:rsidRDefault="00B53443" w:rsidP="00985333">
      <w:r>
        <w:t xml:space="preserve">Do not move out of the challenge unless you can run your </w:t>
      </w:r>
      <w:proofErr w:type="spellStart"/>
      <w:r>
        <w:t>e</w:t>
      </w:r>
      <w:r w:rsidR="001D6BC5">
        <w:t>S</w:t>
      </w:r>
      <w:r>
        <w:t>hop</w:t>
      </w:r>
      <w:proofErr w:type="spellEnd"/>
      <w:r>
        <w:t xml:space="preserve"> application in a browser.</w:t>
      </w:r>
    </w:p>
    <w:p w14:paraId="25F05334" w14:textId="77777777" w:rsidR="003F73AA" w:rsidRDefault="003F73AA" w:rsidP="003F73AA">
      <w:pPr>
        <w:pStyle w:val="Heading5"/>
      </w:pPr>
      <w:r>
        <w:lastRenderedPageBreak/>
        <w:t xml:space="preserve">Resources: </w:t>
      </w:r>
    </w:p>
    <w:p w14:paraId="5C866851" w14:textId="213CB1C1" w:rsidR="00922828" w:rsidRDefault="00922828" w:rsidP="00922828">
      <w:pPr>
        <w:spacing w:after="0"/>
        <w:rPr>
          <w:rStyle w:val="Hyperlink"/>
          <w:color w:val="949494" w:themeColor="text2" w:themeTint="99"/>
        </w:rPr>
      </w:pPr>
      <w:hyperlink r:id="rId34" w:history="1">
        <w:r w:rsidRPr="005A40F0">
          <w:rPr>
            <w:rStyle w:val="Hyperlink"/>
          </w:rPr>
          <w:t>https://docs.microsoft.com/en-us/azure/service-fabric/service-fabric-cluster-creation-via-portal</w:t>
        </w:r>
      </w:hyperlink>
    </w:p>
    <w:p w14:paraId="2FFA1C25" w14:textId="307BF97A" w:rsidR="004D5E71" w:rsidRDefault="00922828" w:rsidP="00922828">
      <w:pPr>
        <w:spacing w:after="0"/>
        <w:rPr>
          <w:rStyle w:val="Hyperlink"/>
          <w:color w:val="949494" w:themeColor="text2" w:themeTint="99"/>
        </w:rPr>
      </w:pPr>
      <w:hyperlink r:id="rId35" w:history="1">
        <w:r w:rsidRPr="005A40F0">
          <w:rPr>
            <w:rStyle w:val="Hyperlink"/>
          </w:rPr>
          <w:t>https://docs.microsoft.com/en-us/azure/service-fabric/service-fabric-cluster-creation-via-arm</w:t>
        </w:r>
      </w:hyperlink>
    </w:p>
    <w:p w14:paraId="1F1E9849" w14:textId="7A7D82F6" w:rsidR="00922828" w:rsidRDefault="00922828" w:rsidP="00922828">
      <w:pPr>
        <w:spacing w:after="0"/>
        <w:rPr>
          <w:rStyle w:val="Hyperlink"/>
          <w:color w:val="949494" w:themeColor="text2" w:themeTint="99"/>
        </w:rPr>
      </w:pPr>
      <w:hyperlink r:id="rId36" w:history="1">
        <w:r w:rsidRPr="005A40F0">
          <w:rPr>
            <w:rStyle w:val="Hyperlink"/>
          </w:rPr>
          <w:t>https://azure.microsoft.com/en-in/blog/create-service-fabric-clusters-visual-studio/</w:t>
        </w:r>
      </w:hyperlink>
    </w:p>
    <w:p w14:paraId="3C1608A9" w14:textId="77777777" w:rsidR="00922828" w:rsidRDefault="00922828" w:rsidP="00922828">
      <w:pPr>
        <w:spacing w:after="0"/>
        <w:rPr>
          <w:rStyle w:val="Hyperlink"/>
          <w:color w:val="949494" w:themeColor="text2" w:themeTint="99"/>
        </w:rPr>
      </w:pPr>
    </w:p>
    <w:p w14:paraId="5D6345D2" w14:textId="3681AC6F" w:rsidR="00412B30" w:rsidRDefault="001B44BC" w:rsidP="00D90906">
      <w:pPr>
        <w:pStyle w:val="Heading3"/>
        <w:numPr>
          <w:ilvl w:val="1"/>
          <w:numId w:val="37"/>
        </w:numPr>
      </w:pPr>
      <w:r>
        <w:t>Upgrade the application</w:t>
      </w:r>
      <w:r w:rsidR="005D382E">
        <w:t xml:space="preserve"> and </w:t>
      </w:r>
      <w:r w:rsidR="00E42056">
        <w:t xml:space="preserve">parametrize </w:t>
      </w:r>
      <w:r w:rsidR="006D5C9B">
        <w:t>environment variables</w:t>
      </w:r>
    </w:p>
    <w:p w14:paraId="330156CE" w14:textId="1D2732A5" w:rsidR="00264AD3" w:rsidRDefault="00924DCD" w:rsidP="00922828">
      <w:pPr>
        <w:jc w:val="both"/>
      </w:pPr>
      <w:r w:rsidRPr="00924DCD">
        <w:t xml:space="preserve">In this </w:t>
      </w:r>
      <w:r>
        <w:t>challenge,</w:t>
      </w:r>
      <w:r w:rsidRPr="00924DCD">
        <w:t xml:space="preserve"> </w:t>
      </w:r>
      <w:r>
        <w:t xml:space="preserve">you </w:t>
      </w:r>
      <w:r w:rsidRPr="00924DCD">
        <w:t xml:space="preserve">will enable parameterization of application configuration </w:t>
      </w:r>
      <w:r w:rsidR="004C0CFB">
        <w:t>for different environments</w:t>
      </w:r>
      <w:r w:rsidRPr="00924DCD">
        <w:t>.</w:t>
      </w:r>
      <w:r w:rsidR="0053760B">
        <w:t xml:space="preserve"> </w:t>
      </w:r>
      <w:r w:rsidRPr="00924DCD">
        <w:t>We will also roll-out an upgrade to the Service Fabric application.</w:t>
      </w:r>
      <w:r w:rsidR="00264AD3">
        <w:t xml:space="preserve"> </w:t>
      </w:r>
    </w:p>
    <w:p w14:paraId="03CEB6E4" w14:textId="5611E076" w:rsidR="00531CFD" w:rsidRDefault="0091698F" w:rsidP="00922828">
      <w:pPr>
        <w:jc w:val="both"/>
      </w:pPr>
      <w:r>
        <w:t xml:space="preserve">If you </w:t>
      </w:r>
      <w:r w:rsidR="00922828">
        <w:t>open</w:t>
      </w:r>
      <w:r>
        <w:t xml:space="preserve"> </w:t>
      </w:r>
      <w:proofErr w:type="spellStart"/>
      <w:r>
        <w:t>Site</w:t>
      </w:r>
      <w:r w:rsidR="00C66DB4">
        <w:t>Master.cs</w:t>
      </w:r>
      <w:proofErr w:type="spellEnd"/>
      <w:r w:rsidR="00C66DB4">
        <w:t>, we see that it reads environment variable “</w:t>
      </w:r>
      <w:proofErr w:type="spellStart"/>
      <w:r w:rsidR="00C66DB4">
        <w:rPr>
          <w:rFonts w:ascii="Consolas" w:hAnsi="Consolas" w:cs="Consolas"/>
          <w:color w:val="0000FF"/>
          <w:sz w:val="19"/>
          <w:szCs w:val="19"/>
        </w:rPr>
        <w:t>eShopTitle</w:t>
      </w:r>
      <w:proofErr w:type="spellEnd"/>
      <w:r w:rsidR="00C66DB4">
        <w:rPr>
          <w:rFonts w:ascii="Consolas" w:hAnsi="Consolas" w:cs="Consolas"/>
          <w:color w:val="0000FF"/>
          <w:sz w:val="19"/>
          <w:szCs w:val="19"/>
        </w:rPr>
        <w:t>”</w:t>
      </w:r>
      <w:r w:rsidR="00C66DB4" w:rsidRPr="000B263B">
        <w:t xml:space="preserve"> to set page title. </w:t>
      </w:r>
      <w:r w:rsidR="00A571FA" w:rsidRPr="000B263B">
        <w:t>Let’s</w:t>
      </w:r>
      <w:r w:rsidR="00A571FA">
        <w:t xml:space="preserve"> put environment variable in service manifest and</w:t>
      </w:r>
      <w:r w:rsidR="00C66DB4" w:rsidRPr="000B263B">
        <w:t xml:space="preserve"> parameterize this </w:t>
      </w:r>
      <w:r w:rsidR="00A571FA">
        <w:t xml:space="preserve">at application level and </w:t>
      </w:r>
      <w:r w:rsidR="00C66DB4" w:rsidRPr="000B263B">
        <w:t>specify different value</w:t>
      </w:r>
      <w:r w:rsidR="00E72A71">
        <w:t>s</w:t>
      </w:r>
      <w:r w:rsidR="00C66DB4" w:rsidRPr="000B263B">
        <w:t xml:space="preserve"> for local cluster and </w:t>
      </w:r>
      <w:r w:rsidR="00922828">
        <w:t>A</w:t>
      </w:r>
      <w:r w:rsidR="00C66DB4" w:rsidRPr="000B263B">
        <w:t xml:space="preserve">zure cloud. </w:t>
      </w:r>
    </w:p>
    <w:p w14:paraId="22764820" w14:textId="72A9B706" w:rsidR="000B263B" w:rsidRDefault="00A06710" w:rsidP="00922828">
      <w:pPr>
        <w:jc w:val="both"/>
      </w:pPr>
      <w:r>
        <w:t>Make change</w:t>
      </w:r>
      <w:r w:rsidR="00B53443">
        <w:t>s</w:t>
      </w:r>
      <w:r>
        <w:t xml:space="preserve"> and </w:t>
      </w:r>
      <w:r w:rsidR="00737BA3">
        <w:t xml:space="preserve">upgrade the application </w:t>
      </w:r>
      <w:r>
        <w:t xml:space="preserve">to cluster again. </w:t>
      </w:r>
      <w:r w:rsidR="0032259A">
        <w:t xml:space="preserve">Watch </w:t>
      </w:r>
      <w:r>
        <w:t xml:space="preserve">the upgrade process </w:t>
      </w:r>
      <w:r w:rsidR="0032259A">
        <w:t xml:space="preserve">through </w:t>
      </w:r>
      <w:r w:rsidR="00922828">
        <w:t>u</w:t>
      </w:r>
      <w:r w:rsidR="0032259A">
        <w:t xml:space="preserve">pgrade domains with zero downtime for your application. </w:t>
      </w:r>
      <w:r w:rsidR="00922828">
        <w:t>Also see how the title behaves differently in the local and Azure environment.</w:t>
      </w:r>
    </w:p>
    <w:p w14:paraId="606B73F2" w14:textId="77777777" w:rsidR="003F73AA" w:rsidRDefault="003F73AA" w:rsidP="003F73AA">
      <w:pPr>
        <w:pStyle w:val="Heading5"/>
      </w:pPr>
      <w:r>
        <w:t xml:space="preserve">Resources: </w:t>
      </w:r>
    </w:p>
    <w:p w14:paraId="69DF7F36" w14:textId="4BE1995B" w:rsidR="00B90613" w:rsidRPr="003F73AA" w:rsidRDefault="000A4200" w:rsidP="00922828">
      <w:pPr>
        <w:spacing w:after="0"/>
        <w:rPr>
          <w:color w:val="949494" w:themeColor="text2" w:themeTint="99"/>
        </w:rPr>
      </w:pPr>
      <w:hyperlink r:id="rId37" w:history="1">
        <w:r w:rsidR="00B90613" w:rsidRPr="003F73AA">
          <w:rPr>
            <w:rStyle w:val="Hyperlink"/>
            <w:color w:val="949494" w:themeColor="text2" w:themeTint="99"/>
          </w:rPr>
          <w:t>https://docs.microsoft.c</w:t>
        </w:r>
        <w:r w:rsidR="00B90613" w:rsidRPr="003F73AA">
          <w:rPr>
            <w:rStyle w:val="Hyperlink"/>
            <w:color w:val="949494" w:themeColor="text2" w:themeTint="99"/>
          </w:rPr>
          <w:t>o</w:t>
        </w:r>
        <w:r w:rsidR="00B90613" w:rsidRPr="003F73AA">
          <w:rPr>
            <w:rStyle w:val="Hyperlink"/>
            <w:color w:val="949494" w:themeColor="text2" w:themeTint="99"/>
          </w:rPr>
          <w:t>m/en-us/azure/service-fabric/service-fabric-how-to-parameterize-configuration-files</w:t>
        </w:r>
      </w:hyperlink>
      <w:r w:rsidR="00B90613" w:rsidRPr="003F73AA">
        <w:rPr>
          <w:color w:val="949494" w:themeColor="text2" w:themeTint="99"/>
        </w:rPr>
        <w:t xml:space="preserve"> </w:t>
      </w:r>
    </w:p>
    <w:p w14:paraId="28C51EC9" w14:textId="2A85BF30" w:rsidR="00531CFD" w:rsidRDefault="000A4200" w:rsidP="00922828">
      <w:pPr>
        <w:spacing w:after="0"/>
        <w:rPr>
          <w:color w:val="949494" w:themeColor="text2" w:themeTint="99"/>
        </w:rPr>
      </w:pPr>
      <w:hyperlink r:id="rId38" w:history="1">
        <w:r w:rsidR="00531CFD" w:rsidRPr="003F73AA">
          <w:rPr>
            <w:rStyle w:val="Hyperlink"/>
            <w:color w:val="949494" w:themeColor="text2" w:themeTint="99"/>
          </w:rPr>
          <w:t>https://docs.microsoft.com/en-us/azure/service-fabric/service-f</w:t>
        </w:r>
        <w:r w:rsidR="00531CFD" w:rsidRPr="003F73AA">
          <w:rPr>
            <w:rStyle w:val="Hyperlink"/>
            <w:color w:val="949494" w:themeColor="text2" w:themeTint="99"/>
          </w:rPr>
          <w:t>a</w:t>
        </w:r>
        <w:r w:rsidR="00531CFD" w:rsidRPr="003F73AA">
          <w:rPr>
            <w:rStyle w:val="Hyperlink"/>
            <w:color w:val="949494" w:themeColor="text2" w:themeTint="99"/>
          </w:rPr>
          <w:t>bric-how-to-specify-environment-variables</w:t>
        </w:r>
      </w:hyperlink>
      <w:r w:rsidR="00531CFD" w:rsidRPr="003F73AA">
        <w:rPr>
          <w:color w:val="949494" w:themeColor="text2" w:themeTint="99"/>
        </w:rPr>
        <w:t xml:space="preserve"> </w:t>
      </w:r>
    </w:p>
    <w:p w14:paraId="3D50F643" w14:textId="6E1B98CB" w:rsidR="00922828" w:rsidRDefault="00922828" w:rsidP="00922828">
      <w:pPr>
        <w:spacing w:after="0"/>
        <w:rPr>
          <w:color w:val="949494" w:themeColor="text2" w:themeTint="99"/>
        </w:rPr>
      </w:pPr>
      <w:hyperlink r:id="rId39" w:history="1">
        <w:r w:rsidRPr="005A40F0">
          <w:rPr>
            <w:rStyle w:val="Hyperlink"/>
          </w:rPr>
          <w:t>https://docs.microsoft.com/en-us/azure/service-fabric/service-fabric-application-upgrade</w:t>
        </w:r>
      </w:hyperlink>
    </w:p>
    <w:p w14:paraId="68046D9A" w14:textId="1FE59BFC" w:rsidR="00922828" w:rsidRDefault="00922828" w:rsidP="00922828">
      <w:pPr>
        <w:spacing w:after="0"/>
        <w:rPr>
          <w:color w:val="949494" w:themeColor="text2" w:themeTint="99"/>
        </w:rPr>
      </w:pPr>
      <w:hyperlink r:id="rId40" w:history="1">
        <w:r w:rsidRPr="005A40F0">
          <w:rPr>
            <w:rStyle w:val="Hyperlink"/>
          </w:rPr>
          <w:t>https://docs.microsoft.com/en-us/azure/service-fabric/service-fabric-application-upgrade-tutorial</w:t>
        </w:r>
      </w:hyperlink>
    </w:p>
    <w:p w14:paraId="5A1BD6BA" w14:textId="3766CA50" w:rsidR="00922828" w:rsidRDefault="00922828" w:rsidP="00922828">
      <w:pPr>
        <w:spacing w:after="0"/>
        <w:rPr>
          <w:color w:val="949494" w:themeColor="text2" w:themeTint="99"/>
        </w:rPr>
      </w:pPr>
      <w:hyperlink r:id="rId41" w:history="1">
        <w:r w:rsidRPr="005A40F0">
          <w:rPr>
            <w:rStyle w:val="Hyperlink"/>
          </w:rPr>
          <w:t>https://docs.microsoft.com/en-us/azure/service-fabric/service-fabric-application-upgrade-tutorial-powershell</w:t>
        </w:r>
      </w:hyperlink>
    </w:p>
    <w:p w14:paraId="574C7087" w14:textId="77777777" w:rsidR="00922828" w:rsidRPr="003F73AA" w:rsidRDefault="00922828" w:rsidP="00922828">
      <w:pPr>
        <w:spacing w:after="0"/>
        <w:rPr>
          <w:color w:val="949494" w:themeColor="text2" w:themeTint="99"/>
        </w:rPr>
      </w:pPr>
    </w:p>
    <w:p w14:paraId="67776895" w14:textId="32CD5B30" w:rsidR="005E5899" w:rsidRDefault="00C1275E" w:rsidP="00706B69">
      <w:pPr>
        <w:pStyle w:val="Heading3"/>
        <w:numPr>
          <w:ilvl w:val="1"/>
          <w:numId w:val="37"/>
        </w:numPr>
      </w:pPr>
      <w:r>
        <w:t xml:space="preserve">Add </w:t>
      </w:r>
      <w:r w:rsidR="00922828">
        <w:t>i</w:t>
      </w:r>
      <w:r>
        <w:t>nter service communication with DNS</w:t>
      </w:r>
    </w:p>
    <w:p w14:paraId="0B301004" w14:textId="77777777" w:rsidR="00922828" w:rsidRPr="00922828" w:rsidRDefault="00922828" w:rsidP="00922828">
      <w:pPr>
        <w:spacing w:after="0"/>
      </w:pPr>
    </w:p>
    <w:p w14:paraId="66BF9624" w14:textId="5B6B7C5D" w:rsidR="00EA16E1" w:rsidRDefault="00990644" w:rsidP="00A03EAD">
      <w:pPr>
        <w:pStyle w:val="Style1"/>
      </w:pPr>
      <w:r>
        <w:t xml:space="preserve">From here on – Use the following application of </w:t>
      </w:r>
      <w:proofErr w:type="spellStart"/>
      <w:r>
        <w:t>eshop</w:t>
      </w:r>
      <w:r w:rsidR="00D22DB4">
        <w:t>AppWithWepApi</w:t>
      </w:r>
      <w:proofErr w:type="spellEnd"/>
      <w:r>
        <w:t xml:space="preserve"> </w:t>
      </w:r>
      <w:hyperlink r:id="rId42" w:history="1">
        <w:r w:rsidR="002D7865" w:rsidRPr="002A3AF7">
          <w:rPr>
            <w:rStyle w:val="Hyperlink"/>
          </w:rPr>
          <w:t xml:space="preserve">https://github.com/kagowda/India-Hackathon/tree/master/eshopAppWithWepApi </w:t>
        </w:r>
      </w:hyperlink>
      <w:r>
        <w:t>.</w:t>
      </w:r>
    </w:p>
    <w:p w14:paraId="46EF5D86" w14:textId="36970350" w:rsidR="00A03EAD" w:rsidRDefault="00A03EAD" w:rsidP="00B95687">
      <w:pPr>
        <w:jc w:val="both"/>
      </w:pPr>
      <w:r>
        <w:t xml:space="preserve">Any complex application is going to have multiple services talking to each other and DNS is the natural medium to resolve another endpoint and connect to it (whatever may the transport protocol be). Service Fabric has an inbuilt DNS service which let’s you do service discovery inside the cluster without changing your legacy application code.  </w:t>
      </w:r>
    </w:p>
    <w:p w14:paraId="7D4EFE17" w14:textId="6E94362D" w:rsidR="004D4799" w:rsidRDefault="00990644" w:rsidP="00B95687">
      <w:pPr>
        <w:jc w:val="both"/>
      </w:pPr>
      <w:r>
        <w:t xml:space="preserve">This application contains a </w:t>
      </w:r>
      <w:proofErr w:type="spellStart"/>
      <w:r>
        <w:t>webapi</w:t>
      </w:r>
      <w:proofErr w:type="spellEnd"/>
      <w:r>
        <w:t xml:space="preserve"> service </w:t>
      </w:r>
      <w:r w:rsidR="002D7865">
        <w:t xml:space="preserve">along with Asp.net </w:t>
      </w:r>
      <w:proofErr w:type="spellStart"/>
      <w:r w:rsidR="002D7865">
        <w:t>eshopwebform</w:t>
      </w:r>
      <w:proofErr w:type="spellEnd"/>
      <w:r w:rsidR="002D7865">
        <w:t xml:space="preserve"> application which you have already seen in above challenges. We have added a service to showcase the inter communication among services</w:t>
      </w:r>
      <w:r w:rsidR="00437A90">
        <w:t xml:space="preserve">. </w:t>
      </w:r>
    </w:p>
    <w:p w14:paraId="6F71B964" w14:textId="0A57010B" w:rsidR="00990644" w:rsidRPr="004D4799" w:rsidRDefault="00990644" w:rsidP="00A03EAD">
      <w:pPr>
        <w:jc w:val="both"/>
      </w:pPr>
      <w:r>
        <w:t>The solution is already containerized</w:t>
      </w:r>
      <w:r w:rsidR="00150EFB">
        <w:t xml:space="preserve"> for Service </w:t>
      </w:r>
      <w:r w:rsidR="005A3AB6">
        <w:t>F</w:t>
      </w:r>
      <w:r w:rsidR="00150EFB">
        <w:t xml:space="preserve">abric. </w:t>
      </w:r>
      <w:r w:rsidR="00801E5E">
        <w:t xml:space="preserve">Delete existing application in your Azure cluster by using Service </w:t>
      </w:r>
      <w:r w:rsidR="00A03EAD">
        <w:t>F</w:t>
      </w:r>
      <w:r w:rsidR="00801E5E">
        <w:t xml:space="preserve">abric explorer. </w:t>
      </w:r>
    </w:p>
    <w:p w14:paraId="5950C340" w14:textId="7F57712C" w:rsidR="006F4573" w:rsidRDefault="00C1275E" w:rsidP="00A03EAD">
      <w:pPr>
        <w:jc w:val="both"/>
      </w:pPr>
      <w:r>
        <w:t xml:space="preserve">Enable DNS for your cluster in Azure and update </w:t>
      </w:r>
      <w:proofErr w:type="spellStart"/>
      <w:r w:rsidR="000902DB">
        <w:t>eshop</w:t>
      </w:r>
      <w:r>
        <w:t>webform</w:t>
      </w:r>
      <w:proofErr w:type="spellEnd"/>
      <w:r>
        <w:t xml:space="preserve"> application to </w:t>
      </w:r>
      <w:r w:rsidR="00677F06">
        <w:t xml:space="preserve">use </w:t>
      </w:r>
      <w:r w:rsidR="00D62B6D">
        <w:t>DNS</w:t>
      </w:r>
      <w:r w:rsidR="00677F06">
        <w:t xml:space="preserve"> </w:t>
      </w:r>
      <w:proofErr w:type="spellStart"/>
      <w:r>
        <w:t>url</w:t>
      </w:r>
      <w:proofErr w:type="spellEnd"/>
      <w:r>
        <w:t xml:space="preserve"> </w:t>
      </w:r>
      <w:r w:rsidR="00677F06">
        <w:t xml:space="preserve">of </w:t>
      </w:r>
      <w:proofErr w:type="spellStart"/>
      <w:r w:rsidR="000902DB">
        <w:t>webapi</w:t>
      </w:r>
      <w:proofErr w:type="spellEnd"/>
      <w:r w:rsidR="000902DB">
        <w:t xml:space="preserve"> to access the service. </w:t>
      </w:r>
      <w:r w:rsidR="00677F06">
        <w:t xml:space="preserve"> </w:t>
      </w:r>
      <w:r w:rsidR="00A03EAD">
        <w:t>Test the service locally and then p</w:t>
      </w:r>
      <w:r w:rsidR="00801E5E">
        <w:t xml:space="preserve">ublish to Azure </w:t>
      </w:r>
      <w:r w:rsidR="00A03EAD">
        <w:t>Service Fabric</w:t>
      </w:r>
      <w:r w:rsidR="00801E5E">
        <w:t xml:space="preserve"> cluster. </w:t>
      </w:r>
      <w:r w:rsidR="00B64610">
        <w:t>Access your application and make sure everything is running the same.</w:t>
      </w:r>
    </w:p>
    <w:p w14:paraId="44815DFC" w14:textId="327A14D9" w:rsidR="003F73AA" w:rsidRDefault="003F73AA" w:rsidP="003354BD">
      <w:pPr>
        <w:pStyle w:val="Heading5"/>
      </w:pPr>
      <w:r w:rsidRPr="003F73AA">
        <w:rPr>
          <w:rStyle w:val="Heading5Char"/>
        </w:rPr>
        <w:t>Resources</w:t>
      </w:r>
      <w:r>
        <w:t xml:space="preserve">: </w:t>
      </w:r>
    </w:p>
    <w:p w14:paraId="5EA6E493" w14:textId="5296D1E5" w:rsidR="002C6C84" w:rsidRDefault="00A03EAD" w:rsidP="003F73AA">
      <w:pPr>
        <w:rPr>
          <w:rStyle w:val="Hyperlink"/>
          <w:color w:val="949494" w:themeColor="text2" w:themeTint="99"/>
        </w:rPr>
      </w:pPr>
      <w:hyperlink r:id="rId43" w:history="1">
        <w:r w:rsidRPr="005A40F0">
          <w:rPr>
            <w:rStyle w:val="Hyperlink"/>
          </w:rPr>
          <w:t>https://docs.microsoft.com/en-us/azure/service-fabric/service-fabric</w:t>
        </w:r>
        <w:r w:rsidRPr="005A40F0">
          <w:rPr>
            <w:rStyle w:val="Hyperlink"/>
          </w:rPr>
          <w:t>-</w:t>
        </w:r>
        <w:r w:rsidRPr="005A40F0">
          <w:rPr>
            <w:rStyle w:val="Hyperlink"/>
          </w:rPr>
          <w:t>dnsservice</w:t>
        </w:r>
      </w:hyperlink>
    </w:p>
    <w:p w14:paraId="15EA7373" w14:textId="77777777" w:rsidR="00246BC2" w:rsidRDefault="00246BC2" w:rsidP="00246BC2">
      <w:pPr>
        <w:spacing w:after="0"/>
        <w:rPr>
          <w:rStyle w:val="Hyperlink"/>
          <w:color w:val="949494" w:themeColor="text2" w:themeTint="99"/>
        </w:rPr>
      </w:pPr>
    </w:p>
    <w:p w14:paraId="08BD179B" w14:textId="58DB298A" w:rsidR="000B6121" w:rsidRDefault="006A7208" w:rsidP="00D90906">
      <w:pPr>
        <w:pStyle w:val="Heading3"/>
        <w:numPr>
          <w:ilvl w:val="1"/>
          <w:numId w:val="37"/>
        </w:numPr>
      </w:pPr>
      <w:r>
        <w:lastRenderedPageBreak/>
        <w:t xml:space="preserve">Scale the containers by </w:t>
      </w:r>
      <w:r w:rsidR="00246BC2">
        <w:t>modifying</w:t>
      </w:r>
      <w:r>
        <w:t xml:space="preserve"> the instance count of your containers</w:t>
      </w:r>
    </w:p>
    <w:p w14:paraId="001DE545" w14:textId="77777777" w:rsidR="00246BC2" w:rsidRDefault="00246BC2" w:rsidP="00246BC2">
      <w:pPr>
        <w:spacing w:after="0"/>
        <w:jc w:val="both"/>
      </w:pPr>
    </w:p>
    <w:p w14:paraId="49B8CB22" w14:textId="7EBD6736" w:rsidR="006A0118" w:rsidRPr="006A0118" w:rsidRDefault="006A0118" w:rsidP="00246BC2">
      <w:pPr>
        <w:jc w:val="both"/>
      </w:pPr>
      <w:r w:rsidRPr="006A0118">
        <w:t xml:space="preserve">Azure Service Fabric makes it easy to build scalable applications by managing the services, partitions, and replicas on the nodes of a cluster. Running many workloads on the same hardware </w:t>
      </w:r>
      <w:r w:rsidR="00246BC2">
        <w:t xml:space="preserve">not only </w:t>
      </w:r>
      <w:r w:rsidRPr="006A0118">
        <w:t>enables maximum resource utilization, but also provides flexibility in terms of how you choose to scale your workloads.</w:t>
      </w:r>
    </w:p>
    <w:p w14:paraId="3AED9B20" w14:textId="3FD48285" w:rsidR="001D40D2" w:rsidRDefault="001D40D2" w:rsidP="00246BC2">
      <w:r>
        <w:t xml:space="preserve">In this challenge, you will look at understanding </w:t>
      </w:r>
      <w:r w:rsidR="0084741F">
        <w:t xml:space="preserve">manual scaling, which can also be done programmatically. </w:t>
      </w:r>
      <w:r w:rsidR="003D7C8E">
        <w:t xml:space="preserve">But programmatical scaling is not included here, you can always explore more. </w:t>
      </w:r>
    </w:p>
    <w:p w14:paraId="125E8DE3" w14:textId="5566FCEC" w:rsidR="0084741F" w:rsidRDefault="00C90D6E" w:rsidP="00393BA1">
      <w:pPr>
        <w:pStyle w:val="Heading4"/>
        <w:numPr>
          <w:ilvl w:val="2"/>
          <w:numId w:val="37"/>
        </w:numPr>
      </w:pPr>
      <w:r>
        <w:t>Service/</w:t>
      </w:r>
      <w:r w:rsidR="0084741F">
        <w:t xml:space="preserve">Container </w:t>
      </w:r>
      <w:r w:rsidR="00246BC2">
        <w:t>i</w:t>
      </w:r>
      <w:r w:rsidR="0084741F">
        <w:t>nstance</w:t>
      </w:r>
      <w:r>
        <w:t xml:space="preserve"> scaling</w:t>
      </w:r>
    </w:p>
    <w:p w14:paraId="6FC1C443" w14:textId="78CBB41A" w:rsidR="00E15D2C" w:rsidRDefault="0084741F" w:rsidP="00246BC2">
      <w:pPr>
        <w:jc w:val="both"/>
      </w:pPr>
      <w:r>
        <w:t xml:space="preserve">Look at your container instances in your cluster. You should see that containers are </w:t>
      </w:r>
      <w:r w:rsidR="00246BC2">
        <w:t>running</w:t>
      </w:r>
      <w:r>
        <w:t xml:space="preserve"> on all the </w:t>
      </w:r>
      <w:r w:rsidR="00C91C0F">
        <w:t>VM</w:t>
      </w:r>
      <w:r w:rsidR="00246BC2">
        <w:t>s</w:t>
      </w:r>
      <w:r w:rsidR="00C91C0F">
        <w:t xml:space="preserve"> as</w:t>
      </w:r>
      <w:r>
        <w:t xml:space="preserve"> </w:t>
      </w:r>
      <w:r w:rsidR="000D0EFA">
        <w:t xml:space="preserve">instance count for containers </w:t>
      </w:r>
      <w:r>
        <w:t xml:space="preserve">in your manifest </w:t>
      </w:r>
      <w:r w:rsidR="000D0EFA">
        <w:t>is set to -1.</w:t>
      </w:r>
      <w:r w:rsidR="009A3E9A">
        <w:t xml:space="preserve"> </w:t>
      </w:r>
    </w:p>
    <w:p w14:paraId="630797F4" w14:textId="6FB4C3B0" w:rsidR="00E15D2C" w:rsidRDefault="00E15D2C" w:rsidP="00246BC2">
      <w:pPr>
        <w:jc w:val="both"/>
      </w:pPr>
      <w:r>
        <w:t xml:space="preserve">Reduce the instance count to 1 and republish to </w:t>
      </w:r>
      <w:r w:rsidR="00C24D00">
        <w:t xml:space="preserve">observe </w:t>
      </w:r>
      <w:r>
        <w:t xml:space="preserve">the </w:t>
      </w:r>
      <w:r w:rsidR="00C24D00">
        <w:t>container instance</w:t>
      </w:r>
      <w:r w:rsidR="00246BC2">
        <w:t xml:space="preserve"> count</w:t>
      </w:r>
      <w:r w:rsidR="00C24D00">
        <w:t xml:space="preserve"> </w:t>
      </w:r>
      <w:r w:rsidR="00C91C0F">
        <w:t>changes</w:t>
      </w:r>
      <w:r w:rsidR="00C24D00">
        <w:t xml:space="preserve"> in </w:t>
      </w:r>
      <w:r w:rsidR="00246BC2">
        <w:t xml:space="preserve">Service Fabric </w:t>
      </w:r>
      <w:r w:rsidR="00C24D00">
        <w:t xml:space="preserve">explorer. </w:t>
      </w:r>
      <w:r w:rsidR="00C91C0F">
        <w:t xml:space="preserve">You will see only one container instance </w:t>
      </w:r>
      <w:r w:rsidR="00246BC2">
        <w:t xml:space="preserve">running </w:t>
      </w:r>
      <w:r w:rsidR="00C91C0F">
        <w:t xml:space="preserve">on one node. </w:t>
      </w:r>
      <w:r w:rsidR="00C24D00">
        <w:t>Now increase the instance count</w:t>
      </w:r>
      <w:r w:rsidR="00246BC2">
        <w:t xml:space="preserve"> to number of nodes – 1, i.e. 4</w:t>
      </w:r>
      <w:r w:rsidR="00C24D00">
        <w:t xml:space="preserve"> and republish. See how quick your container instances scale and start listening for new requests. </w:t>
      </w:r>
    </w:p>
    <w:p w14:paraId="0105868E" w14:textId="634421FF" w:rsidR="00D86638" w:rsidRDefault="00D86638" w:rsidP="00246BC2">
      <w:pPr>
        <w:jc w:val="both"/>
      </w:pPr>
      <w:r>
        <w:t xml:space="preserve">Now disable one </w:t>
      </w:r>
      <w:r w:rsidR="00224C43">
        <w:t xml:space="preserve">of the </w:t>
      </w:r>
      <w:r>
        <w:t>node</w:t>
      </w:r>
      <w:r w:rsidR="00224C43">
        <w:t xml:space="preserve">s that hosts a container instance </w:t>
      </w:r>
      <w:r>
        <w:t>from the cluster</w:t>
      </w:r>
      <w:r w:rsidR="00224C43">
        <w:t xml:space="preserve">. Use </w:t>
      </w:r>
      <w:r w:rsidR="00246BC2">
        <w:t>Service Fabric</w:t>
      </w:r>
      <w:r>
        <w:t xml:space="preserve"> explorer </w:t>
      </w:r>
      <w:r w:rsidR="00224C43">
        <w:t xml:space="preserve">to do this, </w:t>
      </w:r>
      <w:r w:rsidR="00246BC2">
        <w:t xml:space="preserve">go to the node, click “…” and select “Deactivate (restart)”. </w:t>
      </w:r>
      <w:r w:rsidR="00224C43">
        <w:t>Observe how the container instance on this node will be moved to another working node super quick.</w:t>
      </w:r>
    </w:p>
    <w:p w14:paraId="49B1BA2B" w14:textId="2309AD95" w:rsidR="00393BA1" w:rsidRDefault="00393BA1" w:rsidP="00393BA1">
      <w:pPr>
        <w:pStyle w:val="Heading4"/>
        <w:numPr>
          <w:ilvl w:val="2"/>
          <w:numId w:val="37"/>
        </w:numPr>
      </w:pPr>
      <w:r>
        <w:t>Scaling with adding/removing nodes from the cluster</w:t>
      </w:r>
    </w:p>
    <w:p w14:paraId="518D818E" w14:textId="74011599" w:rsidR="00C24D00" w:rsidRDefault="00050DD9" w:rsidP="00246BC2">
      <w:pPr>
        <w:jc w:val="both"/>
      </w:pPr>
      <w:r>
        <w:t xml:space="preserve">Begin by setting </w:t>
      </w:r>
      <w:r w:rsidR="006C1BC1">
        <w:t>instance count to -1 for your apps</w:t>
      </w:r>
      <w:r w:rsidR="00D9403E">
        <w:t>/</w:t>
      </w:r>
      <w:proofErr w:type="spellStart"/>
      <w:r w:rsidR="00D9403E">
        <w:t>webapi</w:t>
      </w:r>
      <w:proofErr w:type="spellEnd"/>
      <w:r w:rsidR="00D9403E">
        <w:t xml:space="preserve"> and republish to Azure. </w:t>
      </w:r>
      <w:r w:rsidR="005513D0">
        <w:t xml:space="preserve">Wait for publish to finish and see your container instance on all nodes. </w:t>
      </w:r>
      <w:r w:rsidR="00D9403E">
        <w:t>Now manually add new VM to your cluster</w:t>
      </w:r>
      <w:r w:rsidR="005513D0">
        <w:t xml:space="preserve"> and </w:t>
      </w:r>
      <w:r w:rsidR="002247C4">
        <w:t xml:space="preserve">observe the changes. When a new VM is successfully attached to your cluster, </w:t>
      </w:r>
      <w:r w:rsidR="00246BC2">
        <w:t xml:space="preserve">Service Fabric </w:t>
      </w:r>
      <w:r w:rsidR="002247C4">
        <w:t xml:space="preserve">automatically create new container instance and deploy on the new VM. </w:t>
      </w:r>
    </w:p>
    <w:p w14:paraId="2AB19D7C" w14:textId="1FAE0936" w:rsidR="004C6404" w:rsidRDefault="004C6404" w:rsidP="004C6404">
      <w:pPr>
        <w:pStyle w:val="Heading5"/>
      </w:pPr>
      <w:r>
        <w:t>Resources</w:t>
      </w:r>
    </w:p>
    <w:p w14:paraId="0324DE7E" w14:textId="6D71EB07" w:rsidR="00202DF3" w:rsidRDefault="00202DF3" w:rsidP="00202DF3">
      <w:pPr>
        <w:spacing w:after="0"/>
        <w:rPr>
          <w:rStyle w:val="Hyperlink"/>
          <w:color w:val="949494" w:themeColor="text2" w:themeTint="99"/>
        </w:rPr>
      </w:pPr>
      <w:hyperlink r:id="rId44" w:history="1">
        <w:r w:rsidRPr="005A40F0">
          <w:rPr>
            <w:rStyle w:val="Hyperlink"/>
          </w:rPr>
          <w:t>https://docs.microsoft.com/en-us/azure/service-fabric/service-fabric-concepts-scalability#scaling-by-creating-or-removing-stateless-service-instances</w:t>
        </w:r>
      </w:hyperlink>
    </w:p>
    <w:p w14:paraId="651FFCF8" w14:textId="1F5B4E24" w:rsidR="00246BC2" w:rsidRDefault="00202DF3" w:rsidP="00202DF3">
      <w:pPr>
        <w:spacing w:after="0"/>
        <w:rPr>
          <w:rStyle w:val="Hyperlink"/>
          <w:color w:val="949494" w:themeColor="text2" w:themeTint="99"/>
        </w:rPr>
      </w:pPr>
      <w:hyperlink r:id="rId45" w:history="1">
        <w:r w:rsidRPr="005A40F0">
          <w:rPr>
            <w:rStyle w:val="Hyperlink"/>
          </w:rPr>
          <w:t>https://docs.microsoft.com/en-us/azure/service-fabric/servic</w:t>
        </w:r>
        <w:r w:rsidRPr="005A40F0">
          <w:rPr>
            <w:rStyle w:val="Hyperlink"/>
          </w:rPr>
          <w:t>e</w:t>
        </w:r>
        <w:r w:rsidRPr="005A40F0">
          <w:rPr>
            <w:rStyle w:val="Hyperlink"/>
          </w:rPr>
          <w:t>-fabric-cluster-scaling</w:t>
        </w:r>
      </w:hyperlink>
    </w:p>
    <w:p w14:paraId="514A0FA6" w14:textId="02242A63" w:rsidR="00246BC2" w:rsidRDefault="00202DF3" w:rsidP="00202DF3">
      <w:pPr>
        <w:spacing w:after="0"/>
        <w:rPr>
          <w:rStyle w:val="Hyperlink"/>
          <w:color w:val="949494" w:themeColor="text2" w:themeTint="99"/>
        </w:rPr>
      </w:pPr>
      <w:hyperlink r:id="rId46" w:history="1">
        <w:r w:rsidRPr="005A40F0">
          <w:rPr>
            <w:rStyle w:val="Hyperlink"/>
          </w:rPr>
          <w:t>https://docs.microsoft.com/en-us/azure/service-fabric/service-fabric-</w:t>
        </w:r>
        <w:r w:rsidRPr="005A40F0">
          <w:rPr>
            <w:rStyle w:val="Hyperlink"/>
          </w:rPr>
          <w:t>t</w:t>
        </w:r>
        <w:r w:rsidRPr="005A40F0">
          <w:rPr>
            <w:rStyle w:val="Hyperlink"/>
          </w:rPr>
          <w:t>utorial-scale-cluster</w:t>
        </w:r>
      </w:hyperlink>
    </w:p>
    <w:p w14:paraId="27DDF19D" w14:textId="77777777" w:rsidR="00202DF3" w:rsidRDefault="00202DF3" w:rsidP="00202DF3">
      <w:pPr>
        <w:spacing w:after="0"/>
        <w:rPr>
          <w:rStyle w:val="Hyperlink"/>
          <w:color w:val="949494" w:themeColor="text2" w:themeTint="99"/>
        </w:rPr>
      </w:pPr>
      <w:hyperlink r:id="rId47" w:history="1">
        <w:r w:rsidRPr="005A40F0">
          <w:rPr>
            <w:rStyle w:val="Hyperlink"/>
          </w:rPr>
          <w:t>https://docs.microsoft.com/en-us/azure/service-fabric/service-fabric-cluster-sc</w:t>
        </w:r>
        <w:r w:rsidRPr="005A40F0">
          <w:rPr>
            <w:rStyle w:val="Hyperlink"/>
          </w:rPr>
          <w:t>a</w:t>
        </w:r>
        <w:r w:rsidRPr="005A40F0">
          <w:rPr>
            <w:rStyle w:val="Hyperlink"/>
          </w:rPr>
          <w:t>le-up-down</w:t>
        </w:r>
      </w:hyperlink>
    </w:p>
    <w:p w14:paraId="357EF89E" w14:textId="088AEF00" w:rsidR="00246BC2" w:rsidRDefault="00202DF3" w:rsidP="00202DF3">
      <w:pPr>
        <w:spacing w:after="0"/>
        <w:rPr>
          <w:rStyle w:val="Hyperlink"/>
          <w:color w:val="949494" w:themeColor="text2" w:themeTint="99"/>
        </w:rPr>
      </w:pPr>
      <w:hyperlink r:id="rId48" w:history="1">
        <w:r w:rsidRPr="005A40F0">
          <w:rPr>
            <w:rStyle w:val="Hyperlink"/>
          </w:rPr>
          <w:t>https://docs.microsoft.com/en-us/azure/service-fabric/service-fabric-cluster-pro</w:t>
        </w:r>
        <w:r w:rsidRPr="005A40F0">
          <w:rPr>
            <w:rStyle w:val="Hyperlink"/>
          </w:rPr>
          <w:t>g</w:t>
        </w:r>
        <w:r w:rsidRPr="005A40F0">
          <w:rPr>
            <w:rStyle w:val="Hyperlink"/>
          </w:rPr>
          <w:t>rammatic-scaling</w:t>
        </w:r>
      </w:hyperlink>
    </w:p>
    <w:p w14:paraId="1C105D35" w14:textId="77777777" w:rsidR="00246BC2" w:rsidRPr="00361A13" w:rsidRDefault="00246BC2" w:rsidP="00202DF3">
      <w:pPr>
        <w:spacing w:after="0"/>
        <w:rPr>
          <w:rStyle w:val="Hyperlink"/>
          <w:color w:val="949494" w:themeColor="text2" w:themeTint="99"/>
        </w:rPr>
      </w:pPr>
    </w:p>
    <w:p w14:paraId="48829E42" w14:textId="52E03C09" w:rsidR="000B6121" w:rsidRDefault="000B6121" w:rsidP="003224CB">
      <w:pPr>
        <w:pStyle w:val="Heading3"/>
        <w:numPr>
          <w:ilvl w:val="1"/>
          <w:numId w:val="37"/>
        </w:numPr>
      </w:pPr>
      <w:r>
        <w:t xml:space="preserve">Add </w:t>
      </w:r>
      <w:r w:rsidR="009751C6">
        <w:t>resource</w:t>
      </w:r>
      <w:r>
        <w:t xml:space="preserve"> constraints </w:t>
      </w:r>
      <w:r w:rsidR="009751C6">
        <w:t>for your containers</w:t>
      </w:r>
      <w:r w:rsidR="00697F97">
        <w:t xml:space="preserve"> </w:t>
      </w:r>
    </w:p>
    <w:p w14:paraId="07501975" w14:textId="77777777" w:rsidR="00493493" w:rsidRDefault="00493493" w:rsidP="00202DF3">
      <w:pPr>
        <w:spacing w:after="0"/>
      </w:pPr>
    </w:p>
    <w:p w14:paraId="28400DD6" w14:textId="5F1B6ADA" w:rsidR="003224CB" w:rsidRDefault="007F3F32" w:rsidP="00202DF3">
      <w:pPr>
        <w:jc w:val="both"/>
      </w:pPr>
      <w:r w:rsidRPr="007F3F32">
        <w:t>When you're running multiple services on the same node or cluster, it's possible that one service might consume more resources, starving other services in the process. This problem is referred to as the "noisy neighbor" problem. Azure Service Fabric enables the developer to specify reservations and limits per service to guarantee resources and limit resource usage.</w:t>
      </w:r>
    </w:p>
    <w:p w14:paraId="39DF1FFC" w14:textId="45F45C42" w:rsidR="00202DF3" w:rsidRDefault="00202DF3" w:rsidP="00202DF3">
      <w:pPr>
        <w:jc w:val="both"/>
      </w:pPr>
      <w:r>
        <w:t>In this challenge, add resource governance to your containers to run with 0.5 GB and 1 CPU core each.</w:t>
      </w:r>
    </w:p>
    <w:p w14:paraId="3D23E3C3" w14:textId="4BE54058" w:rsidR="00412F51" w:rsidRDefault="00412F51" w:rsidP="00412F51">
      <w:pPr>
        <w:pStyle w:val="Heading5"/>
      </w:pPr>
      <w:r>
        <w:t xml:space="preserve">Resources: </w:t>
      </w:r>
    </w:p>
    <w:p w14:paraId="161190CC" w14:textId="12AB9189" w:rsidR="007F3F32" w:rsidRDefault="00202DF3" w:rsidP="003224CB">
      <w:hyperlink r:id="rId49" w:history="1">
        <w:r w:rsidRPr="005A40F0">
          <w:rPr>
            <w:rStyle w:val="Hyperlink"/>
          </w:rPr>
          <w:t>https://docs.microsoft.com/en-us/azure/service-fabric/service-fabric-re</w:t>
        </w:r>
        <w:r w:rsidRPr="005A40F0">
          <w:rPr>
            <w:rStyle w:val="Hyperlink"/>
          </w:rPr>
          <w:t>s</w:t>
        </w:r>
        <w:r w:rsidRPr="005A40F0">
          <w:rPr>
            <w:rStyle w:val="Hyperlink"/>
          </w:rPr>
          <w:t>ource-governance</w:t>
        </w:r>
      </w:hyperlink>
    </w:p>
    <w:p w14:paraId="1215BCE8" w14:textId="3B1635A8" w:rsidR="00A57D07" w:rsidRDefault="006562A0" w:rsidP="00F70ED5">
      <w:pPr>
        <w:pStyle w:val="Heading1"/>
      </w:pPr>
      <w:r>
        <w:lastRenderedPageBreak/>
        <w:t>Additional Challenges</w:t>
      </w:r>
    </w:p>
    <w:p w14:paraId="5E15324A" w14:textId="6E372CED" w:rsidR="006562A0" w:rsidRDefault="006562A0" w:rsidP="00F70ED5">
      <w:pPr>
        <w:pStyle w:val="Heading1"/>
      </w:pPr>
    </w:p>
    <w:p w14:paraId="55C37D74" w14:textId="3CF42ECD" w:rsidR="006562A0" w:rsidRDefault="006562A0" w:rsidP="006562A0">
      <w:r>
        <w:t>Pick the challenge of your choice from the below list:</w:t>
      </w:r>
    </w:p>
    <w:p w14:paraId="6DE175EA" w14:textId="77777777" w:rsidR="005E486C" w:rsidRDefault="005E486C" w:rsidP="00F70ED5">
      <w:pPr>
        <w:pStyle w:val="Heading2"/>
        <w:numPr>
          <w:ilvl w:val="0"/>
          <w:numId w:val="37"/>
        </w:numPr>
      </w:pPr>
      <w:r>
        <w:t>Service fabric mesh</w:t>
      </w:r>
    </w:p>
    <w:p w14:paraId="348F4571" w14:textId="10EE8BF4" w:rsidR="005A581D" w:rsidRDefault="00A24C4E" w:rsidP="006562A0">
      <w:pPr>
        <w:jc w:val="both"/>
      </w:pPr>
      <w:r>
        <w:t>Azure Service Fabric Mesh is a fully managed service that enables developers to deploy microservices applications without managing virtual machines, storage, or networking. Applications hosted on Service Fabric Mesh run and scale without you worrying about the infrastructure powering it. Service Fabric Mesh consists of clusters of thousands of machines. All cluster operations are hidden from the developer. Simply upload your code and specify resources you need, availability requirements, and resource limits.</w:t>
      </w:r>
    </w:p>
    <w:p w14:paraId="13F60A9E" w14:textId="6C0D2FAF" w:rsidR="00A24C4E" w:rsidRDefault="006562A0" w:rsidP="00A24C4E">
      <w:r>
        <w:t>Service Fabric</w:t>
      </w:r>
      <w:r w:rsidR="00A24C4E">
        <w:t xml:space="preserve"> Mesh is in public preview as of now and is planned to go General availability next year.</w:t>
      </w:r>
    </w:p>
    <w:p w14:paraId="11788ADD" w14:textId="01E77C10" w:rsidR="000E5FCB" w:rsidRDefault="00A96342" w:rsidP="000E5FCB">
      <w:pPr>
        <w:pStyle w:val="Heading3"/>
        <w:numPr>
          <w:ilvl w:val="1"/>
          <w:numId w:val="37"/>
        </w:numPr>
      </w:pPr>
      <w:r>
        <w:t xml:space="preserve">Setup your development experience </w:t>
      </w:r>
    </w:p>
    <w:p w14:paraId="520BCC33" w14:textId="7CC45253" w:rsidR="00535121" w:rsidRPr="00535121" w:rsidRDefault="00535121" w:rsidP="00535121">
      <w:r>
        <w:t xml:space="preserve">You have to setup your development box before you proceed with </w:t>
      </w:r>
      <w:r w:rsidR="006562A0">
        <w:t>Service Fabric</w:t>
      </w:r>
      <w:r>
        <w:t xml:space="preserve"> mesh. Please follow the following links to get the dev setup. </w:t>
      </w:r>
    </w:p>
    <w:p w14:paraId="4E7E489E" w14:textId="0BA26682" w:rsidR="006562A0" w:rsidRDefault="006562A0" w:rsidP="000E5FCB">
      <w:pPr>
        <w:rPr>
          <w:rStyle w:val="Hyperlink"/>
          <w:color w:val="949494" w:themeColor="text2" w:themeTint="99"/>
        </w:rPr>
      </w:pPr>
      <w:hyperlink r:id="rId50" w:history="1">
        <w:r w:rsidRPr="005A40F0">
          <w:rPr>
            <w:rStyle w:val="Hyperlink"/>
          </w:rPr>
          <w:t>https://docs.microsoft.com/en-us/azure/service-fabric-mesh/service-fabric-mesh-howto-setup-developer-environme</w:t>
        </w:r>
        <w:r w:rsidRPr="005A40F0">
          <w:rPr>
            <w:rStyle w:val="Hyperlink"/>
          </w:rPr>
          <w:t>n</w:t>
        </w:r>
        <w:r w:rsidRPr="005A40F0">
          <w:rPr>
            <w:rStyle w:val="Hyperlink"/>
          </w:rPr>
          <w:t>t-sdk</w:t>
        </w:r>
      </w:hyperlink>
    </w:p>
    <w:p w14:paraId="5F631419" w14:textId="38B33AC5" w:rsidR="006562A0" w:rsidRDefault="006562A0" w:rsidP="000E5FCB">
      <w:pPr>
        <w:rPr>
          <w:rStyle w:val="Hyperlink"/>
          <w:color w:val="949494" w:themeColor="text2" w:themeTint="99"/>
        </w:rPr>
      </w:pPr>
      <w:hyperlink r:id="rId51" w:history="1">
        <w:r w:rsidRPr="005A40F0">
          <w:rPr>
            <w:rStyle w:val="Hyperlink"/>
          </w:rPr>
          <w:t>https://docs.microsoft.com</w:t>
        </w:r>
        <w:r w:rsidRPr="005A40F0">
          <w:rPr>
            <w:rStyle w:val="Hyperlink"/>
          </w:rPr>
          <w:t>/</w:t>
        </w:r>
        <w:r w:rsidRPr="005A40F0">
          <w:rPr>
            <w:rStyle w:val="Hyperlink"/>
          </w:rPr>
          <w:t>en-us/azure/service-fabric-mesh/service-fabric-mesh-howto-setup-cli</w:t>
        </w:r>
      </w:hyperlink>
    </w:p>
    <w:p w14:paraId="3421AAD2" w14:textId="6821BCC1" w:rsidR="00535121" w:rsidRDefault="007B1C21" w:rsidP="00AF2A30">
      <w:r>
        <w:t xml:space="preserve">Open </w:t>
      </w:r>
      <w:r w:rsidR="006562A0">
        <w:t xml:space="preserve">PowerShell/ command prompt </w:t>
      </w:r>
      <w:r>
        <w:t>and type “</w:t>
      </w:r>
      <w:proofErr w:type="spellStart"/>
      <w:r>
        <w:t>az</w:t>
      </w:r>
      <w:proofErr w:type="spellEnd"/>
      <w:r w:rsidR="006562A0">
        <w:t xml:space="preserve"> </w:t>
      </w:r>
      <w:r>
        <w:t xml:space="preserve">mesh”. If the command runs successfully then </w:t>
      </w:r>
      <w:r w:rsidR="00BC3F3C">
        <w:t>your</w:t>
      </w:r>
      <w:r>
        <w:t xml:space="preserve"> local box is setup. </w:t>
      </w:r>
    </w:p>
    <w:p w14:paraId="31B3E5C8" w14:textId="1F42D403" w:rsidR="00635201" w:rsidRDefault="009619D9" w:rsidP="0068166E">
      <w:pPr>
        <w:pStyle w:val="Heading3"/>
        <w:numPr>
          <w:ilvl w:val="1"/>
          <w:numId w:val="37"/>
        </w:numPr>
      </w:pPr>
      <w:r>
        <w:t xml:space="preserve">Create a new </w:t>
      </w:r>
      <w:r w:rsidR="00802BAE">
        <w:t>.</w:t>
      </w:r>
      <w:r w:rsidR="006562A0">
        <w:t>N</w:t>
      </w:r>
      <w:r w:rsidR="00802BAE">
        <w:t>et application and dep</w:t>
      </w:r>
      <w:r w:rsidR="003341A6">
        <w:t>l</w:t>
      </w:r>
      <w:r w:rsidR="00802BAE">
        <w:t>oy on Mesh</w:t>
      </w:r>
    </w:p>
    <w:p w14:paraId="641E5EE4" w14:textId="61CC295D" w:rsidR="003341A6" w:rsidRDefault="00583717" w:rsidP="006562A0">
      <w:pPr>
        <w:jc w:val="both"/>
      </w:pPr>
      <w:r>
        <w:t xml:space="preserve">You'll learn how to use Visual Studio to create an Azure Service Fabric Mesh app that has an ASP.NET web front-end and an ASP.NET Core Web API back-end service. Then you'll debug the app on your local development cluster. You'll publish the app to Azure and then </w:t>
      </w:r>
      <w:r w:rsidR="00A77078">
        <w:t>make config, code changes,</w:t>
      </w:r>
      <w:r>
        <w:t xml:space="preserve"> and upgrade the app. Finally, you'll clean up unused Azure resources so that you are not charged for what you aren't using.</w:t>
      </w:r>
    </w:p>
    <w:p w14:paraId="084301D7" w14:textId="5F5FAE17" w:rsidR="00967EFB" w:rsidRDefault="00967EFB" w:rsidP="00B57472">
      <w:r>
        <w:t xml:space="preserve">The resource link below has the </w:t>
      </w:r>
      <w:r w:rsidR="00CC0B2A">
        <w:t xml:space="preserve">direction to source code that you can use to perform the exercise. </w:t>
      </w:r>
    </w:p>
    <w:p w14:paraId="73209A46" w14:textId="6A76652D" w:rsidR="00967EFB" w:rsidRDefault="00967EFB" w:rsidP="00967EFB">
      <w:pPr>
        <w:pStyle w:val="Heading5"/>
      </w:pPr>
      <w:r>
        <w:t>Resources:</w:t>
      </w:r>
    </w:p>
    <w:p w14:paraId="3004AFB5" w14:textId="342E8C8A" w:rsidR="00C33406" w:rsidRDefault="006562A0" w:rsidP="00B57472">
      <w:hyperlink r:id="rId52" w:history="1">
        <w:r w:rsidRPr="005A40F0">
          <w:rPr>
            <w:rStyle w:val="Hyperlink"/>
          </w:rPr>
          <w:t>https://docs.microsoft.com/en-us/azure/service-fabric-mesh/service-fabric-mesh-tutorial-create-dotnetcore</w:t>
        </w:r>
      </w:hyperlink>
    </w:p>
    <w:p w14:paraId="6DC6741C" w14:textId="0C081E60" w:rsidR="00B5460E" w:rsidRDefault="00B5460E" w:rsidP="00B5460E">
      <w:pPr>
        <w:pStyle w:val="Heading2"/>
        <w:numPr>
          <w:ilvl w:val="0"/>
          <w:numId w:val="37"/>
        </w:numPr>
      </w:pPr>
      <w:r>
        <w:t>Add monitoring, diagnostics for your containers</w:t>
      </w:r>
    </w:p>
    <w:p w14:paraId="71615014" w14:textId="77777777" w:rsidR="00B5460E" w:rsidRPr="00A03EAD" w:rsidRDefault="00B5460E" w:rsidP="00B5460E">
      <w:pPr>
        <w:spacing w:after="0"/>
      </w:pPr>
    </w:p>
    <w:p w14:paraId="3D49FD7C" w14:textId="77777777" w:rsidR="00B5460E" w:rsidRDefault="00B5460E" w:rsidP="00B5460E">
      <w:pPr>
        <w:jc w:val="both"/>
      </w:pPr>
      <w:r w:rsidRPr="00894C03">
        <w:t>Running and operating a distributed system is hard. Without good instrumentation and monitoring it is impossible. To ensure you have a good understanding of how the application is performing and where potential issues may occur, you should add comprehensive monitoring to the solution.</w:t>
      </w:r>
    </w:p>
    <w:p w14:paraId="5A8E5F61" w14:textId="77777777" w:rsidR="00B5460E" w:rsidRDefault="00B5460E" w:rsidP="00B5460E">
      <w:r>
        <w:t>This challenge requires you to add extensive monitoring that covers the following 3 areas:</w:t>
      </w:r>
    </w:p>
    <w:p w14:paraId="22EDE435" w14:textId="77777777" w:rsidR="00B5460E" w:rsidRDefault="00B5460E" w:rsidP="00B5460E">
      <w:pPr>
        <w:pStyle w:val="ListParagraph"/>
        <w:numPr>
          <w:ilvl w:val="0"/>
          <w:numId w:val="41"/>
        </w:numPr>
      </w:pPr>
      <w:r>
        <w:t xml:space="preserve">Application Monitoring </w:t>
      </w:r>
    </w:p>
    <w:p w14:paraId="1B58822C" w14:textId="77777777" w:rsidR="00B5460E" w:rsidRDefault="00B5460E" w:rsidP="00B5460E">
      <w:pPr>
        <w:pStyle w:val="ListParagraph"/>
        <w:numPr>
          <w:ilvl w:val="0"/>
          <w:numId w:val="41"/>
        </w:numPr>
      </w:pPr>
      <w:r>
        <w:t>Platform/Cluster Monitoring 3</w:t>
      </w:r>
    </w:p>
    <w:p w14:paraId="2D869F50" w14:textId="77777777" w:rsidR="00B5460E" w:rsidRDefault="00B5460E" w:rsidP="00B5460E">
      <w:pPr>
        <w:pStyle w:val="ListParagraph"/>
        <w:numPr>
          <w:ilvl w:val="0"/>
          <w:numId w:val="41"/>
        </w:numPr>
      </w:pPr>
      <w:r>
        <w:t>Infrastructure/Performance Monitoring</w:t>
      </w:r>
    </w:p>
    <w:p w14:paraId="209A84ED" w14:textId="77777777" w:rsidR="00B5460E" w:rsidRDefault="00B5460E" w:rsidP="00B5460E">
      <w:pPr>
        <w:pStyle w:val="Heading4"/>
        <w:numPr>
          <w:ilvl w:val="2"/>
          <w:numId w:val="37"/>
        </w:numPr>
      </w:pPr>
      <w:r>
        <w:t xml:space="preserve">Application Monitoring: </w:t>
      </w:r>
    </w:p>
    <w:p w14:paraId="62EA28CD" w14:textId="77777777" w:rsidR="00B5460E" w:rsidRPr="008D14BC" w:rsidRDefault="00B5460E" w:rsidP="00B5460E">
      <w:pPr>
        <w:spacing w:after="0"/>
      </w:pPr>
    </w:p>
    <w:p w14:paraId="4C2C1CDC" w14:textId="77777777" w:rsidR="00B5460E" w:rsidRDefault="00B5460E" w:rsidP="00B5460E">
      <w:pPr>
        <w:jc w:val="both"/>
      </w:pPr>
      <w:r w:rsidRPr="00F5687D">
        <w:lastRenderedPageBreak/>
        <w:t>Application monitoring is essential to understanding what the application is doing and if anything has gone wrong. When things do go wrong, the telemetry sent by the application is often the first place to look! Currently the application writes logs using each service</w:t>
      </w:r>
      <w:r>
        <w:t>’</w:t>
      </w:r>
      <w:r w:rsidRPr="00F5687D">
        <w:t xml:space="preserve">s own </w:t>
      </w:r>
      <w:proofErr w:type="spellStart"/>
      <w:r w:rsidRPr="00F5687D">
        <w:t>EventSource</w:t>
      </w:r>
      <w:proofErr w:type="spellEnd"/>
      <w:r w:rsidRPr="00F5687D">
        <w:t xml:space="preserve">. </w:t>
      </w:r>
      <w:proofErr w:type="gramStart"/>
      <w:r w:rsidRPr="00F5687D">
        <w:t>This harnesses</w:t>
      </w:r>
      <w:proofErr w:type="gramEnd"/>
      <w:r w:rsidRPr="00F5687D">
        <w:t xml:space="preserve"> the power of ETW on Windows. ETW is rich, extensible and fast. However, without something to forward those logs off the node into a central repository, they’ll be very hard to access and comprehend. This challenge requires that you add application level monitoring that allows you to see what the application is doing, how it is performing and what errors are occurring.</w:t>
      </w:r>
    </w:p>
    <w:p w14:paraId="535BFC56" w14:textId="77777777" w:rsidR="00B5460E" w:rsidRDefault="00B5460E" w:rsidP="00B5460E">
      <w:pPr>
        <w:pStyle w:val="Heading5"/>
      </w:pPr>
      <w:r>
        <w:t>Resources:</w:t>
      </w:r>
    </w:p>
    <w:p w14:paraId="0AEC55F9" w14:textId="77777777" w:rsidR="00B5460E" w:rsidRDefault="00B5460E" w:rsidP="00B5460E">
      <w:pPr>
        <w:spacing w:after="0"/>
        <w:rPr>
          <w:rStyle w:val="Hyperlink"/>
          <w:color w:val="949494" w:themeColor="text2" w:themeTint="99"/>
        </w:rPr>
      </w:pPr>
      <w:hyperlink r:id="rId53" w:history="1">
        <w:r w:rsidRPr="005A40F0">
          <w:rPr>
            <w:rStyle w:val="Hyperlink"/>
          </w:rPr>
          <w:t>https://docs.micros</w:t>
        </w:r>
        <w:r w:rsidRPr="005A40F0">
          <w:rPr>
            <w:rStyle w:val="Hyperlink"/>
          </w:rPr>
          <w:t>o</w:t>
        </w:r>
        <w:r w:rsidRPr="005A40F0">
          <w:rPr>
            <w:rStyle w:val="Hyperlink"/>
          </w:rPr>
          <w:t>ft.com/en-us/azure/service-fabric/service-fabric-diagnostics-overview#application-monitoring</w:t>
        </w:r>
      </w:hyperlink>
    </w:p>
    <w:p w14:paraId="27AAE60F" w14:textId="77777777" w:rsidR="00B5460E" w:rsidRDefault="00B5460E" w:rsidP="00B5460E">
      <w:pPr>
        <w:spacing w:after="0"/>
        <w:rPr>
          <w:rStyle w:val="Hyperlink"/>
          <w:color w:val="949494" w:themeColor="text2" w:themeTint="99"/>
        </w:rPr>
      </w:pPr>
      <w:hyperlink r:id="rId54" w:history="1">
        <w:r w:rsidRPr="005A40F0">
          <w:rPr>
            <w:rStyle w:val="Hyperlink"/>
          </w:rPr>
          <w:t>https://docs.microsoft.com/en-us/azure/service-fabric/service-fabric-diagnostics-event-analysis-appinsights</w:t>
        </w:r>
      </w:hyperlink>
    </w:p>
    <w:p w14:paraId="6248948E" w14:textId="77777777" w:rsidR="00B5460E" w:rsidRDefault="00B5460E" w:rsidP="00B5460E">
      <w:pPr>
        <w:spacing w:after="0"/>
        <w:rPr>
          <w:rStyle w:val="Hyperlink"/>
          <w:color w:val="949494" w:themeColor="text2" w:themeTint="99"/>
        </w:rPr>
      </w:pPr>
      <w:hyperlink r:id="rId55" w:history="1">
        <w:r w:rsidRPr="005A40F0">
          <w:rPr>
            <w:rStyle w:val="Hyperlink"/>
          </w:rPr>
          <w:t>https://github.com/Microsoft/ApplicationInsights-aspnetcore/wiki/Getting-Started#add-the-instrumentation-key-t</w:t>
        </w:r>
        <w:r w:rsidRPr="005A40F0">
          <w:rPr>
            <w:rStyle w:val="Hyperlink"/>
          </w:rPr>
          <w:t>o</w:t>
        </w:r>
        <w:r w:rsidRPr="005A40F0">
          <w:rPr>
            <w:rStyle w:val="Hyperlink"/>
          </w:rPr>
          <w:t>-appsettingsjson</w:t>
        </w:r>
      </w:hyperlink>
    </w:p>
    <w:p w14:paraId="1577F3E4" w14:textId="77777777" w:rsidR="00B5460E" w:rsidRDefault="00B5460E" w:rsidP="00B5460E">
      <w:pPr>
        <w:spacing w:after="0"/>
        <w:rPr>
          <w:rStyle w:val="Hyperlink"/>
          <w:color w:val="949494" w:themeColor="text2" w:themeTint="99"/>
        </w:rPr>
      </w:pPr>
      <w:hyperlink r:id="rId56" w:history="1">
        <w:r w:rsidRPr="005A40F0">
          <w:rPr>
            <w:rStyle w:val="Hyperlink"/>
          </w:rPr>
          <w:t>https://docs.microsoft.com/en-us/azure/service-fabric/service-fabric-diagnostics-event-aggregation-eventflow</w:t>
        </w:r>
      </w:hyperlink>
    </w:p>
    <w:p w14:paraId="35D41F50" w14:textId="77777777" w:rsidR="00B5460E" w:rsidRDefault="00B5460E" w:rsidP="00B5460E">
      <w:pPr>
        <w:spacing w:after="0"/>
        <w:rPr>
          <w:rStyle w:val="Hyperlink"/>
          <w:color w:val="949494" w:themeColor="text2" w:themeTint="99"/>
        </w:rPr>
      </w:pPr>
      <w:hyperlink r:id="rId57" w:history="1">
        <w:r w:rsidRPr="005A40F0">
          <w:rPr>
            <w:rStyle w:val="Hyperlink"/>
          </w:rPr>
          <w:t>https://github.com/Microsoft/ApplicationInsights-ServiceFabric</w:t>
        </w:r>
      </w:hyperlink>
    </w:p>
    <w:p w14:paraId="25C1FD5B" w14:textId="77777777" w:rsidR="00B5460E" w:rsidRDefault="00B5460E" w:rsidP="00B5460E">
      <w:pPr>
        <w:spacing w:after="0"/>
        <w:rPr>
          <w:rStyle w:val="Hyperlink"/>
          <w:color w:val="949494" w:themeColor="text2" w:themeTint="99"/>
        </w:rPr>
      </w:pPr>
      <w:hyperlink r:id="rId58" w:history="1">
        <w:r w:rsidRPr="005A40F0">
          <w:rPr>
            <w:rStyle w:val="Hyperlink"/>
          </w:rPr>
          <w:t>https://blogs.msdn.microsoft.com/softwaresimian/2017/06/16/azureservice-fabric-application-insights-working-sample/</w:t>
        </w:r>
      </w:hyperlink>
    </w:p>
    <w:p w14:paraId="1E2155DE" w14:textId="77777777" w:rsidR="00B5460E" w:rsidRDefault="00B5460E" w:rsidP="00B5460E">
      <w:pPr>
        <w:spacing w:after="0"/>
        <w:rPr>
          <w:rStyle w:val="Hyperlink"/>
          <w:color w:val="949494" w:themeColor="text2" w:themeTint="99"/>
        </w:rPr>
      </w:pPr>
      <w:hyperlink r:id="rId59" w:history="1">
        <w:r w:rsidRPr="005A40F0">
          <w:rPr>
            <w:rStyle w:val="Hyperlink"/>
          </w:rPr>
          <w:t>https://docs.microsoft.com/en-us/azure/service-fabric/service-fabric-tutorial-monitoring-wincontainers</w:t>
        </w:r>
      </w:hyperlink>
    </w:p>
    <w:p w14:paraId="7FE7D5E6" w14:textId="77777777" w:rsidR="00B5460E" w:rsidRPr="00BB3FD3" w:rsidRDefault="00B5460E" w:rsidP="00B5460E">
      <w:pPr>
        <w:spacing w:after="0"/>
        <w:rPr>
          <w:rStyle w:val="Hyperlink"/>
          <w:color w:val="949494" w:themeColor="text2" w:themeTint="99"/>
        </w:rPr>
      </w:pPr>
    </w:p>
    <w:p w14:paraId="7C05D7DB" w14:textId="77777777" w:rsidR="00B5460E" w:rsidRDefault="00B5460E" w:rsidP="00B5460E">
      <w:pPr>
        <w:pStyle w:val="Heading4"/>
        <w:numPr>
          <w:ilvl w:val="2"/>
          <w:numId w:val="37"/>
        </w:numPr>
      </w:pPr>
      <w:r>
        <w:t>Cluster monitoring</w:t>
      </w:r>
    </w:p>
    <w:p w14:paraId="0736DDC7" w14:textId="77777777" w:rsidR="00B5460E" w:rsidRDefault="00B5460E" w:rsidP="00B5460E">
      <w:pPr>
        <w:jc w:val="both"/>
      </w:pPr>
      <w:r>
        <w:t>When using a distributed platform such as Service Fabric, it is important to ensure you have deep insight into how it is performing and whether you need to take any action to mitigate issues. The Service Fabric agents write logs out to each node, you need to collect all of these into a central location for triage, alerting and analysis.</w:t>
      </w:r>
    </w:p>
    <w:p w14:paraId="5EE6E073" w14:textId="77777777" w:rsidR="00B5460E" w:rsidRDefault="00B5460E" w:rsidP="00B5460E">
      <w:r>
        <w:t xml:space="preserve">Some recommended approaches are listed below. </w:t>
      </w:r>
    </w:p>
    <w:p w14:paraId="5A3D8EB7" w14:textId="77777777" w:rsidR="00B5460E" w:rsidRDefault="00B5460E" w:rsidP="00B5460E">
      <w:pPr>
        <w:pStyle w:val="Heading5"/>
      </w:pPr>
      <w:r w:rsidRPr="00206640">
        <w:rPr>
          <w:rStyle w:val="Heading5Char"/>
        </w:rPr>
        <w:t>Resources</w:t>
      </w:r>
      <w:r>
        <w:t>:</w:t>
      </w:r>
    </w:p>
    <w:p w14:paraId="0698F4C0" w14:textId="77777777" w:rsidR="00B5460E" w:rsidRDefault="00B5460E" w:rsidP="00B5460E">
      <w:pPr>
        <w:spacing w:after="0"/>
        <w:rPr>
          <w:rStyle w:val="Hyperlink"/>
          <w:color w:val="949494" w:themeColor="text2" w:themeTint="99"/>
        </w:rPr>
      </w:pPr>
      <w:hyperlink r:id="rId60" w:history="1">
        <w:r w:rsidRPr="005A40F0">
          <w:rPr>
            <w:rStyle w:val="Hyperlink"/>
          </w:rPr>
          <w:t>https://docs.microsoft.com/en-us/azure/ser</w:t>
        </w:r>
        <w:r w:rsidRPr="005A40F0">
          <w:rPr>
            <w:rStyle w:val="Hyperlink"/>
          </w:rPr>
          <w:t>v</w:t>
        </w:r>
        <w:r w:rsidRPr="005A40F0">
          <w:rPr>
            <w:rStyle w:val="Hyperlink"/>
          </w:rPr>
          <w:t>ice-fabric/service-fabric-diagnostics-overview#platform-cluster-monitoring</w:t>
        </w:r>
      </w:hyperlink>
    </w:p>
    <w:p w14:paraId="34F21D4D" w14:textId="77777777" w:rsidR="00B5460E" w:rsidRDefault="00B5460E" w:rsidP="00B5460E">
      <w:pPr>
        <w:spacing w:after="0"/>
        <w:rPr>
          <w:rStyle w:val="Hyperlink"/>
          <w:color w:val="949494" w:themeColor="text2" w:themeTint="99"/>
        </w:rPr>
      </w:pPr>
      <w:hyperlink r:id="rId61" w:history="1">
        <w:r w:rsidRPr="005A40F0">
          <w:rPr>
            <w:rStyle w:val="Hyperlink"/>
          </w:rPr>
          <w:t>https://docs.microsoft.com/en-us/azure/service-fabric/s</w:t>
        </w:r>
        <w:r w:rsidRPr="005A40F0">
          <w:rPr>
            <w:rStyle w:val="Hyperlink"/>
          </w:rPr>
          <w:t>e</w:t>
        </w:r>
        <w:r w:rsidRPr="005A40F0">
          <w:rPr>
            <w:rStyle w:val="Hyperlink"/>
          </w:rPr>
          <w:t>rvice-fabric-diagnostics-oms-setup</w:t>
        </w:r>
      </w:hyperlink>
    </w:p>
    <w:p w14:paraId="475AEB9D" w14:textId="77777777" w:rsidR="00B5460E" w:rsidRPr="000C3C58" w:rsidRDefault="00B5460E" w:rsidP="00B5460E">
      <w:pPr>
        <w:spacing w:after="0"/>
        <w:rPr>
          <w:rStyle w:val="Hyperlink"/>
          <w:color w:val="949494" w:themeColor="text2" w:themeTint="99"/>
        </w:rPr>
      </w:pPr>
      <w:hyperlink r:id="rId62" w:history="1">
        <w:r w:rsidRPr="005A40F0">
          <w:rPr>
            <w:rStyle w:val="Hyperlink"/>
          </w:rPr>
          <w:t>https://docs.microsoft.com/en-us/azure/service-fabric/service-fabric-</w:t>
        </w:r>
        <w:r w:rsidRPr="005A40F0">
          <w:rPr>
            <w:rStyle w:val="Hyperlink"/>
          </w:rPr>
          <w:t>d</w:t>
        </w:r>
        <w:r w:rsidRPr="005A40F0">
          <w:rPr>
            <w:rStyle w:val="Hyperlink"/>
          </w:rPr>
          <w:t>iagnostics-event-analysis-oms</w:t>
        </w:r>
      </w:hyperlink>
    </w:p>
    <w:p w14:paraId="060DBB4F" w14:textId="77777777" w:rsidR="00B5460E" w:rsidRDefault="00B5460E" w:rsidP="00B5460E">
      <w:pPr>
        <w:pStyle w:val="Heading4"/>
        <w:numPr>
          <w:ilvl w:val="2"/>
          <w:numId w:val="37"/>
        </w:numPr>
      </w:pPr>
      <w:r>
        <w:t xml:space="preserve">Infrastructure Monitoring </w:t>
      </w:r>
    </w:p>
    <w:p w14:paraId="57D76DEF" w14:textId="77777777" w:rsidR="00B5460E" w:rsidRDefault="00B5460E" w:rsidP="00B5460E">
      <w:pPr>
        <w:jc w:val="both"/>
      </w:pPr>
      <w:r>
        <w:t xml:space="preserve">Service Fabric runs on a set of nodes (virtual or physical machines). In Azure deployed clusters this infrastructure layer is provided by Virtual Machine Scale Sets. We want to know how these machines are performing. This information is critical to understanding </w:t>
      </w:r>
      <w:proofErr w:type="gramStart"/>
      <w:r>
        <w:t>whether or not</w:t>
      </w:r>
      <w:proofErr w:type="gramEnd"/>
      <w:r>
        <w:t xml:space="preserve"> we have enough capacity in the cluster to handle our workload. Extracting key metrics such as Performance Counters and OS logs will help us build a holistic picture of the state of our cluster.</w:t>
      </w:r>
    </w:p>
    <w:p w14:paraId="7EA1586A" w14:textId="77777777" w:rsidR="00B5460E" w:rsidRDefault="00B5460E" w:rsidP="00B5460E">
      <w:r>
        <w:t>This challenge requires you to enable Performance Counters and set an alert for high memory and CPU usage across the cluster.</w:t>
      </w:r>
    </w:p>
    <w:p w14:paraId="0EC9DE9C" w14:textId="77777777" w:rsidR="00B5460E" w:rsidRDefault="00B5460E" w:rsidP="00B5460E">
      <w:pPr>
        <w:pStyle w:val="Heading5"/>
      </w:pPr>
      <w:r>
        <w:t>Resources</w:t>
      </w:r>
    </w:p>
    <w:p w14:paraId="716DC323" w14:textId="77777777" w:rsidR="00B5460E" w:rsidRDefault="00B5460E" w:rsidP="00B5460E">
      <w:pPr>
        <w:spacing w:after="0"/>
        <w:rPr>
          <w:rStyle w:val="Hyperlink"/>
          <w:color w:val="949494" w:themeColor="text2" w:themeTint="99"/>
        </w:rPr>
      </w:pPr>
      <w:hyperlink r:id="rId63" w:history="1">
        <w:r w:rsidRPr="005A40F0">
          <w:rPr>
            <w:rStyle w:val="Hyperlink"/>
          </w:rPr>
          <w:t>https://docs.microsoft.com/en-us/azure/service-fabric/service-fabri</w:t>
        </w:r>
        <w:r w:rsidRPr="005A40F0">
          <w:rPr>
            <w:rStyle w:val="Hyperlink"/>
          </w:rPr>
          <w:t>c</w:t>
        </w:r>
        <w:r w:rsidRPr="005A40F0">
          <w:rPr>
            <w:rStyle w:val="Hyperlink"/>
          </w:rPr>
          <w:t>-diagnostics-overview#performance-monitoring</w:t>
        </w:r>
      </w:hyperlink>
    </w:p>
    <w:p w14:paraId="1AE405F6" w14:textId="77777777" w:rsidR="00B5460E" w:rsidRDefault="00B5460E" w:rsidP="00B5460E">
      <w:pPr>
        <w:spacing w:after="0"/>
        <w:rPr>
          <w:rStyle w:val="Hyperlink"/>
          <w:color w:val="949494" w:themeColor="text2" w:themeTint="99"/>
        </w:rPr>
      </w:pPr>
      <w:hyperlink r:id="rId64" w:history="1">
        <w:r w:rsidRPr="005A40F0">
          <w:rPr>
            <w:rStyle w:val="Hyperlink"/>
          </w:rPr>
          <w:t>https://docs.microsoft.com/en-us/azure/service-fabric/service-fabric</w:t>
        </w:r>
        <w:r w:rsidRPr="005A40F0">
          <w:rPr>
            <w:rStyle w:val="Hyperlink"/>
          </w:rPr>
          <w:t>-</w:t>
        </w:r>
        <w:r w:rsidRPr="005A40F0">
          <w:rPr>
            <w:rStyle w:val="Hyperlink"/>
          </w:rPr>
          <w:t>diagn</w:t>
        </w:r>
        <w:r w:rsidRPr="005A40F0">
          <w:rPr>
            <w:rStyle w:val="Hyperlink"/>
          </w:rPr>
          <w:t>o</w:t>
        </w:r>
        <w:r w:rsidRPr="005A40F0">
          <w:rPr>
            <w:rStyle w:val="Hyperlink"/>
          </w:rPr>
          <w:t>stics-oms-agent</w:t>
        </w:r>
      </w:hyperlink>
    </w:p>
    <w:p w14:paraId="38C565BD" w14:textId="77777777" w:rsidR="00B5460E" w:rsidRDefault="00B5460E" w:rsidP="00B5460E">
      <w:pPr>
        <w:spacing w:after="0"/>
        <w:rPr>
          <w:rStyle w:val="Hyperlink"/>
          <w:color w:val="949494" w:themeColor="text2" w:themeTint="99"/>
        </w:rPr>
      </w:pPr>
      <w:hyperlink r:id="rId65" w:history="1">
        <w:r w:rsidRPr="005A40F0">
          <w:rPr>
            <w:rStyle w:val="Hyperlink"/>
          </w:rPr>
          <w:t>https://docs.microsoft.com/en-us/azure/service-fabric/service-fabric-</w:t>
        </w:r>
        <w:r w:rsidRPr="005A40F0">
          <w:rPr>
            <w:rStyle w:val="Hyperlink"/>
          </w:rPr>
          <w:t>d</w:t>
        </w:r>
        <w:r w:rsidRPr="005A40F0">
          <w:rPr>
            <w:rStyle w:val="Hyperlink"/>
          </w:rPr>
          <w:t>iagnostics-perf-wad</w:t>
        </w:r>
      </w:hyperlink>
    </w:p>
    <w:p w14:paraId="7B43A965" w14:textId="77777777" w:rsidR="00B5460E" w:rsidRDefault="00B5460E" w:rsidP="00B5460E">
      <w:pPr>
        <w:pStyle w:val="Heading2"/>
        <w:ind w:left="360"/>
      </w:pPr>
    </w:p>
    <w:p w14:paraId="724AB61B" w14:textId="64ED3629" w:rsidR="00051B5E" w:rsidRDefault="00051B5E" w:rsidP="00E62CC5">
      <w:pPr>
        <w:pStyle w:val="Heading2"/>
        <w:numPr>
          <w:ilvl w:val="0"/>
          <w:numId w:val="37"/>
        </w:numPr>
      </w:pPr>
      <w:r w:rsidRPr="00C21D4C">
        <w:t>CI</w:t>
      </w:r>
      <w:r>
        <w:t xml:space="preserve">/CD Pipeline </w:t>
      </w:r>
    </w:p>
    <w:p w14:paraId="5E225336" w14:textId="77777777" w:rsidR="00B5460E" w:rsidRDefault="00B5460E" w:rsidP="00B5460E">
      <w:pPr>
        <w:spacing w:after="0"/>
        <w:jc w:val="both"/>
      </w:pPr>
    </w:p>
    <w:p w14:paraId="25FA8177" w14:textId="621F1981" w:rsidR="00582737" w:rsidRDefault="006562A0" w:rsidP="00B5460E">
      <w:pPr>
        <w:spacing w:after="0"/>
        <w:jc w:val="both"/>
      </w:pPr>
      <w:r w:rsidRPr="00582737">
        <w:t>For</w:t>
      </w:r>
      <w:r w:rsidR="00582737" w:rsidRPr="00582737">
        <w:t xml:space="preserve"> you to safely make iterative changes to the application code, it is important that you move from manually deploying updates to an automated system. This challenge requires you to create an automated build, test and deployment pipeline. Once you’ve set it up, all modifications to the application should be pushed through the pipeline and into your cluster</w:t>
      </w:r>
      <w:r w:rsidR="00B5460E">
        <w:t>.</w:t>
      </w:r>
    </w:p>
    <w:p w14:paraId="68A74B4E" w14:textId="77777777" w:rsidR="00B5460E" w:rsidRDefault="00B5460E" w:rsidP="00B5460E">
      <w:pPr>
        <w:spacing w:after="0"/>
        <w:jc w:val="both"/>
      </w:pPr>
    </w:p>
    <w:p w14:paraId="25C4E8E3" w14:textId="720298A8" w:rsidR="00B5460E" w:rsidRPr="00B5460E" w:rsidRDefault="00582737" w:rsidP="00B5460E">
      <w:pPr>
        <w:spacing w:after="0"/>
        <w:jc w:val="both"/>
      </w:pPr>
      <w:r w:rsidRPr="00582737">
        <w:t>Your CI should build and test any code changes committed or merged on to your master branch. The build should then publish the build artifacts to a staging area that can be accessed by a release management tool in CD.</w:t>
      </w:r>
    </w:p>
    <w:p w14:paraId="3F9C16AF" w14:textId="77777777" w:rsidR="00B5460E" w:rsidRDefault="00B5460E" w:rsidP="00B5460E">
      <w:pPr>
        <w:pStyle w:val="Heading5"/>
        <w:jc w:val="both"/>
        <w:rPr>
          <w:rFonts w:asciiTheme="minorHAnsi" w:eastAsiaTheme="minorEastAsia" w:hAnsiTheme="minorHAnsi" w:cstheme="minorBidi"/>
          <w:color w:val="404040" w:themeColor="text1" w:themeTint="BF"/>
        </w:rPr>
      </w:pPr>
    </w:p>
    <w:p w14:paraId="64614E8B" w14:textId="7500ED4A" w:rsidR="003E1B97" w:rsidRDefault="00582737" w:rsidP="00B5460E">
      <w:pPr>
        <w:pStyle w:val="Heading5"/>
        <w:jc w:val="both"/>
        <w:rPr>
          <w:rFonts w:asciiTheme="minorHAnsi" w:eastAsiaTheme="minorEastAsia" w:hAnsiTheme="minorHAnsi" w:cstheme="minorBidi"/>
          <w:color w:val="404040" w:themeColor="text1" w:themeTint="BF"/>
        </w:rPr>
      </w:pPr>
      <w:r w:rsidRPr="00582737">
        <w:rPr>
          <w:rFonts w:asciiTheme="minorHAnsi" w:eastAsiaTheme="minorEastAsia" w:hAnsiTheme="minorHAnsi" w:cstheme="minorBidi"/>
          <w:color w:val="404040" w:themeColor="text1" w:themeTint="BF"/>
        </w:rPr>
        <w:t>Your CD should pick up these build artifacts and execute a release into your cluster leveraging Service Fabric’s rolling update mechanism.</w:t>
      </w:r>
      <w:r w:rsidR="00B5460E">
        <w:rPr>
          <w:rFonts w:asciiTheme="minorHAnsi" w:eastAsiaTheme="minorEastAsia" w:hAnsiTheme="minorHAnsi" w:cstheme="minorBidi"/>
          <w:color w:val="404040" w:themeColor="text1" w:themeTint="BF"/>
        </w:rPr>
        <w:t xml:space="preserve"> </w:t>
      </w:r>
      <w:r w:rsidRPr="00582737">
        <w:rPr>
          <w:rFonts w:asciiTheme="minorHAnsi" w:eastAsiaTheme="minorEastAsia" w:hAnsiTheme="minorHAnsi" w:cstheme="minorBidi"/>
          <w:color w:val="404040" w:themeColor="text1" w:themeTint="BF"/>
        </w:rPr>
        <w:t xml:space="preserve">You can apply additional items such as gated check ins, notifications and policies if you wish. </w:t>
      </w:r>
    </w:p>
    <w:p w14:paraId="541CAFC0" w14:textId="77777777" w:rsidR="003E1B97" w:rsidRDefault="003E1B97" w:rsidP="00582737">
      <w:pPr>
        <w:pStyle w:val="Heading5"/>
      </w:pPr>
    </w:p>
    <w:p w14:paraId="01745655" w14:textId="5AA79727" w:rsidR="00BC3F3C" w:rsidRDefault="00BC3F3C" w:rsidP="00582737">
      <w:pPr>
        <w:pStyle w:val="Heading5"/>
      </w:pPr>
      <w:r>
        <w:t>Resource</w:t>
      </w:r>
      <w:r w:rsidR="00187E96">
        <w:t>s:</w:t>
      </w:r>
    </w:p>
    <w:p w14:paraId="6ADA04E0" w14:textId="77777777" w:rsidR="00957200" w:rsidRPr="00096454" w:rsidRDefault="000A4200" w:rsidP="007C0879">
      <w:pPr>
        <w:spacing w:after="0"/>
        <w:rPr>
          <w:rStyle w:val="Hyperlink"/>
          <w:color w:val="949494" w:themeColor="text2" w:themeTint="99"/>
        </w:rPr>
      </w:pPr>
      <w:hyperlink r:id="rId66" w:anchor="commit-and-push-changes-trigger-a-release" w:history="1">
        <w:r w:rsidR="00957200" w:rsidRPr="00096454">
          <w:rPr>
            <w:rStyle w:val="Hyperlink"/>
            <w:color w:val="949494" w:themeColor="text2" w:themeTint="99"/>
          </w:rPr>
          <w:t>https://docs.microsoft.com/en-us/azure/service-fabric/service-fabric-tutorial-deploy-container-app-with-cicd-vsts#commit-and-push-changes-trig</w:t>
        </w:r>
        <w:r w:rsidR="00957200" w:rsidRPr="00096454">
          <w:rPr>
            <w:rStyle w:val="Hyperlink"/>
            <w:color w:val="949494" w:themeColor="text2" w:themeTint="99"/>
          </w:rPr>
          <w:t>g</w:t>
        </w:r>
        <w:r w:rsidR="00957200" w:rsidRPr="00096454">
          <w:rPr>
            <w:rStyle w:val="Hyperlink"/>
            <w:color w:val="949494" w:themeColor="text2" w:themeTint="99"/>
          </w:rPr>
          <w:t>er-a-release</w:t>
        </w:r>
      </w:hyperlink>
      <w:r w:rsidR="00957200" w:rsidRPr="00096454">
        <w:rPr>
          <w:rStyle w:val="Hyperlink"/>
          <w:color w:val="949494" w:themeColor="text2" w:themeTint="99"/>
        </w:rPr>
        <w:t xml:space="preserve"> </w:t>
      </w:r>
    </w:p>
    <w:p w14:paraId="0A4A2B2D" w14:textId="644E5972" w:rsidR="00BC3F3C" w:rsidRDefault="007C0879" w:rsidP="007C0879">
      <w:pPr>
        <w:spacing w:after="0"/>
        <w:rPr>
          <w:rStyle w:val="Hyperlink"/>
          <w:color w:val="949494" w:themeColor="text2" w:themeTint="99"/>
        </w:rPr>
      </w:pPr>
      <w:hyperlink r:id="rId67" w:history="1">
        <w:r w:rsidRPr="005A40F0">
          <w:rPr>
            <w:rStyle w:val="Hyperlink"/>
          </w:rPr>
          <w:t>https://docs.microsoft.com/en-us/azure/servic</w:t>
        </w:r>
        <w:r w:rsidRPr="005A40F0">
          <w:rPr>
            <w:rStyle w:val="Hyperlink"/>
          </w:rPr>
          <w:t>e</w:t>
        </w:r>
        <w:r w:rsidRPr="005A40F0">
          <w:rPr>
            <w:rStyle w:val="Hyperlink"/>
          </w:rPr>
          <w:t>-fabric/service-fabric-tutorial-deploy-app-with-cicd-vsts</w:t>
        </w:r>
      </w:hyperlink>
    </w:p>
    <w:p w14:paraId="1AAFA4A9" w14:textId="3E0AAE04" w:rsidR="00FF1887" w:rsidRPr="00096454" w:rsidRDefault="007C0879" w:rsidP="007C0879">
      <w:pPr>
        <w:spacing w:after="0"/>
        <w:rPr>
          <w:rStyle w:val="Hyperlink"/>
          <w:color w:val="949494" w:themeColor="text2" w:themeTint="99"/>
        </w:rPr>
      </w:pPr>
      <w:hyperlink r:id="rId68" w:history="1">
        <w:r w:rsidRPr="005A40F0">
          <w:rPr>
            <w:rStyle w:val="Hyperlink"/>
          </w:rPr>
          <w:t>https://docs.microsoft.com/en-us/vsts/accounts/create-ac</w:t>
        </w:r>
        <w:r w:rsidRPr="005A40F0">
          <w:rPr>
            <w:rStyle w:val="Hyperlink"/>
          </w:rPr>
          <w:t>c</w:t>
        </w:r>
        <w:r w:rsidRPr="005A40F0">
          <w:rPr>
            <w:rStyle w:val="Hyperlink"/>
          </w:rPr>
          <w:t>ount-msa-or-work-student?view=vsts</w:t>
        </w:r>
      </w:hyperlink>
    </w:p>
    <w:p w14:paraId="04F050A0" w14:textId="49A3CA11" w:rsidR="00FF1887" w:rsidRDefault="007C0879" w:rsidP="007C0879">
      <w:pPr>
        <w:spacing w:after="0"/>
        <w:rPr>
          <w:rStyle w:val="Hyperlink"/>
          <w:color w:val="949494" w:themeColor="text2" w:themeTint="99"/>
        </w:rPr>
      </w:pPr>
      <w:hyperlink r:id="rId69" w:history="1">
        <w:r w:rsidRPr="005A40F0">
          <w:rPr>
            <w:rStyle w:val="Hyperlink"/>
          </w:rPr>
          <w:t>https://about.gitl</w:t>
        </w:r>
        <w:r w:rsidRPr="005A40F0">
          <w:rPr>
            <w:rStyle w:val="Hyperlink"/>
          </w:rPr>
          <w:t>a</w:t>
        </w:r>
        <w:r w:rsidRPr="005A40F0">
          <w:rPr>
            <w:rStyle w:val="Hyperlink"/>
          </w:rPr>
          <w:t>b.com</w:t>
        </w:r>
      </w:hyperlink>
    </w:p>
    <w:p w14:paraId="2B8BD14F" w14:textId="77777777" w:rsidR="007C0879" w:rsidRDefault="007C0879" w:rsidP="007C0879">
      <w:pPr>
        <w:spacing w:after="0"/>
        <w:rPr>
          <w:rStyle w:val="Hyperlink"/>
          <w:color w:val="949494" w:themeColor="text2" w:themeTint="99"/>
        </w:rPr>
      </w:pPr>
    </w:p>
    <w:p w14:paraId="5F2E108A" w14:textId="08811E58" w:rsidR="00216FEE" w:rsidRDefault="003373F6" w:rsidP="0040132E">
      <w:pPr>
        <w:pStyle w:val="Heading2"/>
        <w:numPr>
          <w:ilvl w:val="0"/>
          <w:numId w:val="37"/>
        </w:numPr>
      </w:pPr>
      <w:r>
        <w:t xml:space="preserve">Auto scale existing application </w:t>
      </w:r>
    </w:p>
    <w:p w14:paraId="5C75C2C6" w14:textId="44042B01" w:rsidR="0040132E" w:rsidRDefault="0040132E" w:rsidP="0040132E">
      <w:r>
        <w:t xml:space="preserve">&lt;&lt;Naveen&gt;&gt; to add the description, links and solution file. </w:t>
      </w:r>
    </w:p>
    <w:p w14:paraId="15A97A5D" w14:textId="017ABD72" w:rsidR="00A57D07" w:rsidRDefault="00B5460E" w:rsidP="009F7DB8">
      <w:pPr>
        <w:pStyle w:val="Heading2"/>
        <w:numPr>
          <w:ilvl w:val="0"/>
          <w:numId w:val="37"/>
        </w:numPr>
      </w:pPr>
      <w:r>
        <w:t xml:space="preserve">Service Fabric </w:t>
      </w:r>
      <w:r w:rsidR="00A57D07">
        <w:t xml:space="preserve">Reliable Collection </w:t>
      </w:r>
    </w:p>
    <w:p w14:paraId="189D89EB" w14:textId="678866A8" w:rsidR="000E1A31" w:rsidRDefault="000E1A31" w:rsidP="000E1A31">
      <w:pPr>
        <w:pStyle w:val="NormalWeb"/>
        <w:spacing w:before="0" w:beforeAutospacing="0" w:after="0" w:afterAutospacing="0"/>
        <w:rPr>
          <w:rFonts w:ascii="&amp;quot" w:hAnsi="&amp;quot"/>
          <w:color w:val="24292E"/>
          <w:sz w:val="21"/>
          <w:szCs w:val="21"/>
        </w:rPr>
      </w:pPr>
    </w:p>
    <w:p w14:paraId="5A0EB425" w14:textId="33249F71"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Service Fabric r</w:t>
      </w:r>
      <w:r>
        <w:rPr>
          <w:rFonts w:ascii="&amp;quot" w:hAnsi="&amp;quot"/>
          <w:color w:val="24292E"/>
          <w:sz w:val="21"/>
          <w:szCs w:val="21"/>
        </w:rPr>
        <w:t xml:space="preserve">eliable </w:t>
      </w:r>
      <w:r>
        <w:rPr>
          <w:rFonts w:ascii="&amp;quot" w:hAnsi="&amp;quot"/>
          <w:color w:val="24292E"/>
          <w:sz w:val="21"/>
          <w:szCs w:val="21"/>
        </w:rPr>
        <w:t>c</w:t>
      </w:r>
      <w:r>
        <w:rPr>
          <w:rFonts w:ascii="&amp;quot" w:hAnsi="&amp;quot"/>
          <w:color w:val="24292E"/>
          <w:sz w:val="21"/>
          <w:szCs w:val="21"/>
        </w:rPr>
        <w:t xml:space="preserve">ollections enable you to write highly available, scalable, and low-latency cloud applications as though you were writing single computer applications. The classes in the </w:t>
      </w:r>
      <w:proofErr w:type="spellStart"/>
      <w:proofErr w:type="gramStart"/>
      <w:r>
        <w:rPr>
          <w:rFonts w:ascii="&amp;quot" w:hAnsi="&amp;quot"/>
          <w:color w:val="24292E"/>
          <w:sz w:val="21"/>
          <w:szCs w:val="21"/>
        </w:rPr>
        <w:t>Microsoft.ServiceFabric.Data.Collections</w:t>
      </w:r>
      <w:proofErr w:type="spellEnd"/>
      <w:proofErr w:type="gramEnd"/>
      <w:r>
        <w:rPr>
          <w:rFonts w:ascii="&amp;quot" w:hAnsi="&amp;quot"/>
          <w:color w:val="24292E"/>
          <w:sz w:val="21"/>
          <w:szCs w:val="21"/>
        </w:rPr>
        <w:t xml:space="preserve"> namespace provide a set of collections that manage the replication and local state. Your reads are local while writes incur the minimum number of </w:t>
      </w:r>
      <w:proofErr w:type="gramStart"/>
      <w:r>
        <w:rPr>
          <w:rFonts w:ascii="&amp;quot" w:hAnsi="&amp;quot"/>
          <w:color w:val="24292E"/>
          <w:sz w:val="21"/>
          <w:szCs w:val="21"/>
        </w:rPr>
        <w:t>network</w:t>
      </w:r>
      <w:proofErr w:type="gramEnd"/>
      <w:r>
        <w:rPr>
          <w:rFonts w:ascii="&amp;quot" w:hAnsi="&amp;quot"/>
          <w:color w:val="24292E"/>
          <w:sz w:val="21"/>
          <w:szCs w:val="21"/>
        </w:rPr>
        <w:t xml:space="preserve"> IOs.</w:t>
      </w:r>
    </w:p>
    <w:p w14:paraId="0121E47C" w14:textId="7EA74BB5"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In this exercise, you have an Asp.Net core project in a Service Fabric </w:t>
      </w:r>
      <w:r w:rsidR="00B5460E">
        <w:rPr>
          <w:rFonts w:ascii="&amp;quot" w:hAnsi="&amp;quot"/>
          <w:color w:val="24292E"/>
          <w:sz w:val="21"/>
          <w:szCs w:val="21"/>
        </w:rPr>
        <w:t xml:space="preserve">Reliable stateful </w:t>
      </w:r>
      <w:r>
        <w:rPr>
          <w:rFonts w:ascii="&amp;quot" w:hAnsi="&amp;quot"/>
          <w:color w:val="24292E"/>
          <w:sz w:val="21"/>
          <w:szCs w:val="21"/>
        </w:rPr>
        <w:t>application</w:t>
      </w:r>
      <w:r>
        <w:rPr>
          <w:rFonts w:ascii="&amp;quot" w:hAnsi="&amp;quot"/>
          <w:color w:val="24292E"/>
          <w:sz w:val="21"/>
          <w:szCs w:val="21"/>
        </w:rPr>
        <w:t xml:space="preserve"> – </w:t>
      </w:r>
      <w:proofErr w:type="spellStart"/>
      <w:r>
        <w:rPr>
          <w:rFonts w:ascii="&amp;quot" w:hAnsi="&amp;quot"/>
          <w:color w:val="24292E"/>
          <w:sz w:val="21"/>
          <w:szCs w:val="21"/>
        </w:rPr>
        <w:t>VotingApp</w:t>
      </w:r>
      <w:proofErr w:type="spellEnd"/>
      <w:r>
        <w:rPr>
          <w:rFonts w:ascii="&amp;quot" w:hAnsi="&amp;quot"/>
          <w:color w:val="24292E"/>
          <w:sz w:val="21"/>
          <w:szCs w:val="21"/>
        </w:rPr>
        <w:t xml:space="preserve"> located at </w:t>
      </w:r>
      <w:r>
        <w:rPr>
          <w:rFonts w:ascii="&amp;quot" w:hAnsi="&amp;quot"/>
          <w:color w:val="24292E"/>
          <w:sz w:val="21"/>
          <w:szCs w:val="21"/>
        </w:rPr>
        <w:t xml:space="preserve"> </w:t>
      </w:r>
      <w:hyperlink r:id="rId70" w:history="1">
        <w:r w:rsidRPr="005A40F0">
          <w:rPr>
            <w:rStyle w:val="Hyperlink"/>
            <w:rFonts w:ascii="&amp;quot" w:hAnsi="&amp;quot"/>
            <w:sz w:val="21"/>
            <w:szCs w:val="21"/>
          </w:rPr>
          <w:t>https://github.com/kagowda/India-Hackathon/tree/master/reliablecollections</w:t>
        </w:r>
      </w:hyperlink>
      <w:r>
        <w:rPr>
          <w:rFonts w:ascii="&amp;quot" w:hAnsi="&amp;quot"/>
          <w:color w:val="24292E"/>
          <w:sz w:val="21"/>
          <w:szCs w:val="21"/>
        </w:rPr>
        <w:t xml:space="preserve">. </w:t>
      </w:r>
      <w:proofErr w:type="spellStart"/>
      <w:r>
        <w:rPr>
          <w:rFonts w:ascii="&amp;quot" w:hAnsi="&amp;quot"/>
          <w:color w:val="24292E"/>
          <w:sz w:val="21"/>
          <w:szCs w:val="21"/>
        </w:rPr>
        <w:t>VotingApp</w:t>
      </w:r>
      <w:proofErr w:type="spellEnd"/>
      <w:r>
        <w:rPr>
          <w:rFonts w:ascii="&amp;quot" w:hAnsi="&amp;quot"/>
          <w:color w:val="24292E"/>
          <w:sz w:val="21"/>
          <w:szCs w:val="21"/>
        </w:rPr>
        <w:t xml:space="preserve"> has a frontend web server – </w:t>
      </w:r>
      <w:proofErr w:type="spellStart"/>
      <w:r>
        <w:rPr>
          <w:rFonts w:ascii="&amp;quot" w:hAnsi="&amp;quot"/>
          <w:color w:val="24292E"/>
          <w:sz w:val="21"/>
          <w:szCs w:val="21"/>
        </w:rPr>
        <w:t>VotingWeb</w:t>
      </w:r>
      <w:proofErr w:type="spellEnd"/>
      <w:r>
        <w:rPr>
          <w:rFonts w:ascii="&amp;quot" w:hAnsi="&amp;quot"/>
          <w:color w:val="24292E"/>
          <w:sz w:val="21"/>
          <w:szCs w:val="21"/>
        </w:rPr>
        <w:t xml:space="preserve"> and backend server – </w:t>
      </w:r>
      <w:proofErr w:type="spellStart"/>
      <w:r>
        <w:rPr>
          <w:rFonts w:ascii="&amp;quot" w:hAnsi="&amp;quot"/>
          <w:color w:val="24292E"/>
          <w:sz w:val="21"/>
          <w:szCs w:val="21"/>
        </w:rPr>
        <w:t>VotingData</w:t>
      </w:r>
      <w:proofErr w:type="spellEnd"/>
      <w:r>
        <w:rPr>
          <w:rFonts w:ascii="&amp;quot" w:hAnsi="&amp;quot"/>
          <w:color w:val="24292E"/>
          <w:sz w:val="21"/>
          <w:szCs w:val="21"/>
        </w:rPr>
        <w:t xml:space="preserve">. Deploy this app and vote for your favorites. Now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w:t>
      </w:r>
    </w:p>
    <w:p w14:paraId="0C4711E3" w14:textId="62BC6FE2" w:rsidR="000E1A31" w:rsidRDefault="000E1A31" w:rsidP="000E1A31">
      <w:pPr>
        <w:pStyle w:val="NormalWeb"/>
        <w:spacing w:before="0" w:beforeAutospacing="0" w:after="240" w:afterAutospacing="0"/>
        <w:jc w:val="both"/>
        <w:rPr>
          <w:rFonts w:ascii="&amp;quot" w:hAnsi="&amp;quot"/>
          <w:color w:val="24292E"/>
          <w:sz w:val="21"/>
          <w:szCs w:val="21"/>
        </w:rPr>
      </w:pPr>
      <w:r>
        <w:rPr>
          <w:rFonts w:ascii="&amp;quot" w:hAnsi="&amp;quot"/>
          <w:color w:val="24292E"/>
          <w:sz w:val="21"/>
          <w:szCs w:val="21"/>
        </w:rPr>
        <w:t xml:space="preserve">Do you see data loss? Checkout </w:t>
      </w:r>
      <w:proofErr w:type="spellStart"/>
      <w:r>
        <w:rPr>
          <w:rFonts w:ascii="&amp;quot" w:hAnsi="&amp;quot"/>
          <w:color w:val="24292E"/>
          <w:sz w:val="21"/>
          <w:szCs w:val="21"/>
        </w:rPr>
        <w:t>VoteDataController.cs</w:t>
      </w:r>
      <w:proofErr w:type="spellEnd"/>
      <w:r>
        <w:rPr>
          <w:rFonts w:ascii="&amp;quot" w:hAnsi="&amp;quot"/>
          <w:color w:val="24292E"/>
          <w:sz w:val="21"/>
          <w:szCs w:val="21"/>
        </w:rPr>
        <w:t>. You will see that we are using a .</w:t>
      </w:r>
      <w:r>
        <w:rPr>
          <w:rFonts w:ascii="&amp;quot" w:hAnsi="&amp;quot"/>
          <w:color w:val="24292E"/>
          <w:sz w:val="21"/>
          <w:szCs w:val="21"/>
        </w:rPr>
        <w:t>N</w:t>
      </w:r>
      <w:r>
        <w:rPr>
          <w:rFonts w:ascii="&amp;quot" w:hAnsi="&amp;quot"/>
          <w:color w:val="24292E"/>
          <w:sz w:val="21"/>
          <w:szCs w:val="21"/>
        </w:rPr>
        <w:t>et concurrent dictionary to store data.</w:t>
      </w:r>
    </w:p>
    <w:p w14:paraId="1D85E4B8" w14:textId="61B1F4C5" w:rsidR="000E1A31" w:rsidRDefault="000E1A31" w:rsidP="000E1A31">
      <w:pPr>
        <w:pStyle w:val="NormalWeb"/>
        <w:spacing w:before="0" w:beforeAutospacing="0" w:after="0" w:afterAutospacing="0"/>
        <w:jc w:val="both"/>
        <w:rPr>
          <w:rFonts w:ascii="&amp;quot" w:hAnsi="&amp;quot"/>
          <w:color w:val="24292E"/>
          <w:sz w:val="21"/>
          <w:szCs w:val="21"/>
        </w:rPr>
      </w:pPr>
      <w:r>
        <w:rPr>
          <w:rFonts w:ascii="&amp;quot" w:hAnsi="&amp;quot"/>
          <w:color w:val="24292E"/>
          <w:sz w:val="21"/>
          <w:szCs w:val="21"/>
        </w:rPr>
        <w:t>Your task is to change the code to store data in Reliable</w:t>
      </w:r>
      <w:r>
        <w:rPr>
          <w:rFonts w:ascii="&amp;quot" w:hAnsi="&amp;quot"/>
          <w:color w:val="24292E"/>
          <w:sz w:val="21"/>
          <w:szCs w:val="21"/>
        </w:rPr>
        <w:t xml:space="preserve"> </w:t>
      </w:r>
      <w:r>
        <w:rPr>
          <w:rFonts w:ascii="&amp;quot" w:hAnsi="&amp;quot"/>
          <w:color w:val="24292E"/>
          <w:sz w:val="21"/>
          <w:szCs w:val="21"/>
        </w:rPr>
        <w:t xml:space="preserve">Collection. Make your changes. Deploy the app and kill the </w:t>
      </w:r>
      <w:proofErr w:type="spellStart"/>
      <w:r>
        <w:rPr>
          <w:rFonts w:ascii="&amp;quot" w:hAnsi="&amp;quot"/>
          <w:color w:val="24292E"/>
          <w:sz w:val="21"/>
          <w:szCs w:val="21"/>
        </w:rPr>
        <w:t>VotingData</w:t>
      </w:r>
      <w:proofErr w:type="spellEnd"/>
      <w:r>
        <w:rPr>
          <w:rFonts w:ascii="&amp;quot" w:hAnsi="&amp;quot"/>
          <w:color w:val="24292E"/>
          <w:sz w:val="21"/>
          <w:szCs w:val="21"/>
        </w:rPr>
        <w:t xml:space="preserve"> process again. Kill it as many times as you want, your data is safe with Reliable Collections.</w:t>
      </w:r>
    </w:p>
    <w:p w14:paraId="03081132" w14:textId="33553231" w:rsidR="000E1A31" w:rsidRDefault="000E1A31" w:rsidP="000E1A31">
      <w:pPr>
        <w:pStyle w:val="NormalWeb"/>
        <w:spacing w:before="0" w:beforeAutospacing="0" w:after="0" w:afterAutospacing="0"/>
        <w:rPr>
          <w:rFonts w:ascii="&amp;quot" w:hAnsi="&amp;quot"/>
          <w:color w:val="24292E"/>
          <w:sz w:val="21"/>
          <w:szCs w:val="21"/>
        </w:rPr>
      </w:pPr>
    </w:p>
    <w:p w14:paraId="71FFBAB7" w14:textId="77777777" w:rsidR="000E1A31" w:rsidRDefault="000E1A31" w:rsidP="000E1A31">
      <w:pPr>
        <w:pStyle w:val="Heading5"/>
      </w:pPr>
      <w:r>
        <w:t>Resources:</w:t>
      </w:r>
    </w:p>
    <w:p w14:paraId="667357E4" w14:textId="71B30C03" w:rsidR="000E1A31" w:rsidRDefault="000E1A31" w:rsidP="000E1A31">
      <w:pPr>
        <w:pStyle w:val="NormalWeb"/>
        <w:spacing w:before="0" w:beforeAutospacing="0" w:after="0" w:afterAutospacing="0"/>
        <w:rPr>
          <w:rFonts w:ascii="&amp;quot" w:hAnsi="&amp;quot"/>
          <w:color w:val="24292E"/>
          <w:sz w:val="21"/>
          <w:szCs w:val="21"/>
        </w:rPr>
      </w:pPr>
      <w:hyperlink r:id="rId71" w:history="1">
        <w:r w:rsidRPr="005A40F0">
          <w:rPr>
            <w:rStyle w:val="Hyperlink"/>
            <w:rFonts w:ascii="&amp;quot" w:hAnsi="&amp;quot"/>
            <w:sz w:val="21"/>
            <w:szCs w:val="21"/>
          </w:rPr>
          <w:t>https://docs.microsoft.com/en-us/azure/service-fabric/service-fabric-reliable-services-reliable-collections</w:t>
        </w:r>
      </w:hyperlink>
    </w:p>
    <w:p w14:paraId="1F11E289" w14:textId="377DB15F" w:rsidR="000E1A31" w:rsidRDefault="000E1A31" w:rsidP="000E1A31">
      <w:pPr>
        <w:pStyle w:val="NormalWeb"/>
        <w:spacing w:before="0" w:beforeAutospacing="0" w:after="0" w:afterAutospacing="0"/>
        <w:rPr>
          <w:rFonts w:ascii="&amp;quot" w:hAnsi="&amp;quot"/>
          <w:color w:val="24292E"/>
          <w:sz w:val="21"/>
          <w:szCs w:val="21"/>
        </w:rPr>
      </w:pPr>
      <w:hyperlink r:id="rId72" w:history="1">
        <w:r w:rsidRPr="005A40F0">
          <w:rPr>
            <w:rStyle w:val="Hyperlink"/>
            <w:rFonts w:ascii="&amp;quot" w:hAnsi="&amp;quot"/>
            <w:sz w:val="21"/>
            <w:szCs w:val="21"/>
          </w:rPr>
          <w:t>https://docs.microsoft.com/en-us/azure/service-fabric/service-fabric-work-with-reliable-collections</w:t>
        </w:r>
      </w:hyperlink>
    </w:p>
    <w:p w14:paraId="4BC1F0B8" w14:textId="3C708851" w:rsidR="000E1A31" w:rsidRDefault="00B5460E" w:rsidP="000E1A31">
      <w:pPr>
        <w:pStyle w:val="NormalWeb"/>
        <w:spacing w:before="0" w:beforeAutospacing="0" w:after="0" w:afterAutospacing="0"/>
        <w:rPr>
          <w:rFonts w:ascii="&amp;quot" w:hAnsi="&amp;quot"/>
          <w:color w:val="24292E"/>
          <w:sz w:val="21"/>
          <w:szCs w:val="21"/>
        </w:rPr>
      </w:pPr>
      <w:hyperlink r:id="rId73" w:history="1">
        <w:r w:rsidRPr="005A40F0">
          <w:rPr>
            <w:rStyle w:val="Hyperlink"/>
            <w:rFonts w:ascii="&amp;quot" w:hAnsi="&amp;quot"/>
            <w:sz w:val="21"/>
            <w:szCs w:val="21"/>
          </w:rPr>
          <w:t>https://docs.microsoft.com/en-us/azure/service-fabric/service-fabric-reliable-services-quick-start#create-a-stateful-service</w:t>
        </w:r>
      </w:hyperlink>
    </w:p>
    <w:p w14:paraId="2146C736" w14:textId="77777777" w:rsidR="000E1A31" w:rsidRDefault="000E1A31" w:rsidP="000E1A31">
      <w:pPr>
        <w:pStyle w:val="NormalWeb"/>
        <w:spacing w:before="0" w:beforeAutospacing="0" w:after="0" w:afterAutospacing="0"/>
        <w:rPr>
          <w:rFonts w:ascii="&amp;quot" w:hAnsi="&amp;quot"/>
          <w:color w:val="24292E"/>
          <w:sz w:val="21"/>
          <w:szCs w:val="21"/>
        </w:rPr>
      </w:pPr>
    </w:p>
    <w:p w14:paraId="138D1BB3" w14:textId="34A42F1D" w:rsidR="00C7772A" w:rsidRDefault="000E1A31" w:rsidP="000E1A31">
      <w:pPr>
        <w:pStyle w:val="Heading2"/>
        <w:numPr>
          <w:ilvl w:val="0"/>
          <w:numId w:val="37"/>
        </w:numPr>
      </w:pPr>
      <w:r>
        <w:lastRenderedPageBreak/>
        <w:t xml:space="preserve"> </w:t>
      </w:r>
      <w:r w:rsidR="00C7772A">
        <w:t xml:space="preserve">Create new </w:t>
      </w:r>
      <w:r w:rsidR="00292BC8">
        <w:t>web</w:t>
      </w:r>
      <w:r w:rsidR="00C7772A">
        <w:t xml:space="preserve"> application</w:t>
      </w:r>
      <w:r w:rsidR="00292BC8">
        <w:t>/Microservices</w:t>
      </w:r>
      <w:r w:rsidR="00C7772A">
        <w:t xml:space="preserve"> </w:t>
      </w:r>
      <w:r w:rsidR="00292BC8">
        <w:t>and deploy to Service fabric</w:t>
      </w:r>
    </w:p>
    <w:p w14:paraId="7D42FE8B" w14:textId="77777777" w:rsidR="002A5E2E" w:rsidRDefault="002A5E2E" w:rsidP="002A5E2E">
      <w:pPr>
        <w:spacing w:after="0"/>
        <w:jc w:val="both"/>
      </w:pPr>
    </w:p>
    <w:p w14:paraId="201092B6" w14:textId="5232ADD1" w:rsidR="007F3E89" w:rsidRDefault="007F3E89" w:rsidP="007C0879">
      <w:pPr>
        <w:jc w:val="both"/>
      </w:pPr>
      <w:r w:rsidRPr="007F3E89">
        <w:t>This challenge is your opportunity to get hands on building a new Service Fabric service</w:t>
      </w:r>
      <w:r>
        <w:t>.</w:t>
      </w:r>
      <w:r w:rsidR="0056536F" w:rsidRPr="0056536F">
        <w:t xml:space="preserve"> </w:t>
      </w:r>
      <w:r w:rsidR="0056536F">
        <w:t xml:space="preserve">You can write this application using whatever framework, language or tooling you wish to. If you choose to use .NET, </w:t>
      </w:r>
      <w:r w:rsidR="007E1F97">
        <w:t xml:space="preserve">you can </w:t>
      </w:r>
      <w:r w:rsidR="008460DF">
        <w:t>write a new .</w:t>
      </w:r>
      <w:r w:rsidR="007C0879">
        <w:t>N</w:t>
      </w:r>
      <w:r w:rsidR="008460DF">
        <w:t xml:space="preserve">et core application </w:t>
      </w:r>
      <w:r w:rsidR="006E2B55">
        <w:t xml:space="preserve">and deploy as guest executables or plugin to </w:t>
      </w:r>
      <w:r w:rsidR="0056536F">
        <w:t>the Service Fabric Reliable service</w:t>
      </w:r>
      <w:r w:rsidR="007C0879">
        <w:t>s</w:t>
      </w:r>
      <w:r w:rsidR="0056536F">
        <w:t xml:space="preserve"> programming model</w:t>
      </w:r>
      <w:r w:rsidR="006E2B55">
        <w:t xml:space="preserve">. </w:t>
      </w:r>
      <w:r w:rsidR="0056536F">
        <w:t>This is an open challenge, go wild!</w:t>
      </w:r>
    </w:p>
    <w:p w14:paraId="1A44E839" w14:textId="43F4037E" w:rsidR="00A32ADB" w:rsidRDefault="00A32ADB" w:rsidP="00A32ADB">
      <w:pPr>
        <w:pStyle w:val="Heading5"/>
      </w:pPr>
      <w:r>
        <w:t>Resources</w:t>
      </w:r>
    </w:p>
    <w:p w14:paraId="178CB62C" w14:textId="290DC900" w:rsidR="007C0879" w:rsidRDefault="007C0879" w:rsidP="007C0879">
      <w:pPr>
        <w:spacing w:after="0"/>
        <w:rPr>
          <w:rStyle w:val="Hyperlink"/>
          <w:color w:val="949494" w:themeColor="text2" w:themeTint="99"/>
        </w:rPr>
      </w:pPr>
      <w:hyperlink r:id="rId74" w:history="1">
        <w:r w:rsidRPr="005A40F0">
          <w:rPr>
            <w:rStyle w:val="Hyperlink"/>
          </w:rPr>
          <w:t>https://docs.microsoft.com/en-us/azure/service-fabric/service-fabric-tutor</w:t>
        </w:r>
        <w:r w:rsidRPr="005A40F0">
          <w:rPr>
            <w:rStyle w:val="Hyperlink"/>
          </w:rPr>
          <w:t>i</w:t>
        </w:r>
        <w:r w:rsidRPr="005A40F0">
          <w:rPr>
            <w:rStyle w:val="Hyperlink"/>
          </w:rPr>
          <w:t>al-create-dotnet-app</w:t>
        </w:r>
      </w:hyperlink>
    </w:p>
    <w:p w14:paraId="2F70E1AC" w14:textId="6C0198CF" w:rsidR="007C0879" w:rsidRDefault="007C0879" w:rsidP="007C0879">
      <w:pPr>
        <w:spacing w:after="0"/>
        <w:rPr>
          <w:rStyle w:val="Hyperlink"/>
          <w:color w:val="949494" w:themeColor="text2" w:themeTint="99"/>
        </w:rPr>
      </w:pPr>
      <w:hyperlink r:id="rId75" w:history="1">
        <w:r w:rsidRPr="005A40F0">
          <w:rPr>
            <w:rStyle w:val="Hyperlink"/>
          </w:rPr>
          <w:t>https://docs.microsoft.com/en-us/azure/service-fabric/quickstar</w:t>
        </w:r>
        <w:r w:rsidRPr="005A40F0">
          <w:rPr>
            <w:rStyle w:val="Hyperlink"/>
          </w:rPr>
          <w:t>t</w:t>
        </w:r>
        <w:r w:rsidRPr="005A40F0">
          <w:rPr>
            <w:rStyle w:val="Hyperlink"/>
          </w:rPr>
          <w:t>-guest</w:t>
        </w:r>
        <w:r w:rsidRPr="005A40F0">
          <w:rPr>
            <w:rStyle w:val="Hyperlink"/>
          </w:rPr>
          <w:t>-</w:t>
        </w:r>
        <w:r w:rsidRPr="005A40F0">
          <w:rPr>
            <w:rStyle w:val="Hyperlink"/>
          </w:rPr>
          <w:t>app</w:t>
        </w:r>
      </w:hyperlink>
    </w:p>
    <w:p w14:paraId="4806BB32" w14:textId="189791BB" w:rsidR="007C0879" w:rsidRDefault="007C0879" w:rsidP="007C0879">
      <w:pPr>
        <w:spacing w:after="0"/>
        <w:rPr>
          <w:rStyle w:val="Hyperlink"/>
          <w:color w:val="949494" w:themeColor="text2" w:themeTint="99"/>
        </w:rPr>
      </w:pPr>
      <w:hyperlink r:id="rId76" w:history="1">
        <w:r w:rsidRPr="005A40F0">
          <w:rPr>
            <w:rStyle w:val="Hyperlink"/>
          </w:rPr>
          <w:t>https://azure.micr</w:t>
        </w:r>
        <w:r w:rsidRPr="005A40F0">
          <w:rPr>
            <w:rStyle w:val="Hyperlink"/>
          </w:rPr>
          <w:t>o</w:t>
        </w:r>
        <w:r w:rsidRPr="005A40F0">
          <w:rPr>
            <w:rStyle w:val="Hyperlink"/>
          </w:rPr>
          <w:t>soft.com/en-us/resou</w:t>
        </w:r>
        <w:r w:rsidRPr="005A40F0">
          <w:rPr>
            <w:rStyle w:val="Hyperlink"/>
          </w:rPr>
          <w:t>r</w:t>
        </w:r>
        <w:r w:rsidRPr="005A40F0">
          <w:rPr>
            <w:rStyle w:val="Hyperlink"/>
          </w:rPr>
          <w:t>ces/samples/service-fabric-</w:t>
        </w:r>
        <w:r w:rsidRPr="005A40F0">
          <w:rPr>
            <w:rStyle w:val="Hyperlink"/>
          </w:rPr>
          <w:t>d</w:t>
        </w:r>
        <w:r w:rsidRPr="005A40F0">
          <w:rPr>
            <w:rStyle w:val="Hyperlink"/>
          </w:rPr>
          <w:t>otnet-</w:t>
        </w:r>
        <w:r w:rsidRPr="005A40F0">
          <w:rPr>
            <w:rStyle w:val="Hyperlink"/>
          </w:rPr>
          <w:t>w</w:t>
        </w:r>
        <w:r w:rsidRPr="005A40F0">
          <w:rPr>
            <w:rStyle w:val="Hyperlink"/>
          </w:rPr>
          <w:t>eb-reference-app</w:t>
        </w:r>
      </w:hyperlink>
    </w:p>
    <w:p w14:paraId="22DDB686" w14:textId="34C93B1E" w:rsidR="00A32ADB" w:rsidRDefault="007C0879" w:rsidP="007C0879">
      <w:pPr>
        <w:spacing w:after="0"/>
        <w:rPr>
          <w:rStyle w:val="Hyperlink"/>
          <w:color w:val="949494" w:themeColor="text2" w:themeTint="99"/>
        </w:rPr>
      </w:pPr>
      <w:hyperlink r:id="rId77" w:history="1">
        <w:r w:rsidRPr="005A40F0">
          <w:rPr>
            <w:rStyle w:val="Hyperlink"/>
          </w:rPr>
          <w:t>https://docs.microsoft.com/en-us/azure/service-fabric/service</w:t>
        </w:r>
        <w:r w:rsidRPr="005A40F0">
          <w:rPr>
            <w:rStyle w:val="Hyperlink"/>
          </w:rPr>
          <w:t>-</w:t>
        </w:r>
        <w:r w:rsidRPr="005A40F0">
          <w:rPr>
            <w:rStyle w:val="Hyperlink"/>
          </w:rPr>
          <w:t>f</w:t>
        </w:r>
        <w:r w:rsidRPr="005A40F0">
          <w:rPr>
            <w:rStyle w:val="Hyperlink"/>
          </w:rPr>
          <w:t>a</w:t>
        </w:r>
        <w:r w:rsidRPr="005A40F0">
          <w:rPr>
            <w:rStyle w:val="Hyperlink"/>
          </w:rPr>
          <w:t>bric-deploy-existing-app</w:t>
        </w:r>
      </w:hyperlink>
    </w:p>
    <w:p w14:paraId="57019DA4" w14:textId="77777777" w:rsidR="007C0879" w:rsidRPr="00DD061E" w:rsidRDefault="007C0879" w:rsidP="00A32ADB">
      <w:pPr>
        <w:rPr>
          <w:rStyle w:val="Hyperlink"/>
          <w:color w:val="949494" w:themeColor="text2" w:themeTint="99"/>
        </w:rPr>
      </w:pPr>
    </w:p>
    <w:sectPr w:rsidR="007C0879" w:rsidRPr="00DD061E" w:rsidSect="00617B26">
      <w:headerReference w:type="even" r:id="rId78"/>
      <w:headerReference w:type="default" r:id="rId79"/>
      <w:footerReference w:type="even" r:id="rId80"/>
      <w:footerReference w:type="default" r:id="rId81"/>
      <w:headerReference w:type="first" r:id="rId82"/>
      <w:footerReference w:type="first" r:id="rId83"/>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BC7DD" w14:textId="77777777" w:rsidR="00FA0BEB" w:rsidRDefault="00FA0BEB">
      <w:pPr>
        <w:spacing w:after="0"/>
      </w:pPr>
      <w:r>
        <w:separator/>
      </w:r>
    </w:p>
  </w:endnote>
  <w:endnote w:type="continuationSeparator" w:id="0">
    <w:p w14:paraId="29FFB0FE" w14:textId="77777777" w:rsidR="00FA0BEB" w:rsidRDefault="00FA0BEB">
      <w:pPr>
        <w:spacing w:after="0"/>
      </w:pPr>
      <w:r>
        <w:continuationSeparator/>
      </w:r>
    </w:p>
  </w:endnote>
  <w:endnote w:type="continuationNotice" w:id="1">
    <w:p w14:paraId="180C1295" w14:textId="77777777" w:rsidR="00FA0BEB" w:rsidRDefault="00FA0B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AD2F" w14:textId="77777777" w:rsidR="000A4200" w:rsidRDefault="000A4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22E8" w14:textId="77777777" w:rsidR="000A4200" w:rsidRDefault="000A420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E576" w14:textId="77777777" w:rsidR="000A4200" w:rsidRDefault="000A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63652" w14:textId="77777777" w:rsidR="00FA0BEB" w:rsidRDefault="00FA0BEB">
      <w:pPr>
        <w:spacing w:after="0"/>
      </w:pPr>
      <w:r>
        <w:separator/>
      </w:r>
    </w:p>
  </w:footnote>
  <w:footnote w:type="continuationSeparator" w:id="0">
    <w:p w14:paraId="499C51C8" w14:textId="77777777" w:rsidR="00FA0BEB" w:rsidRDefault="00FA0BEB">
      <w:pPr>
        <w:spacing w:after="0"/>
      </w:pPr>
      <w:r>
        <w:continuationSeparator/>
      </w:r>
    </w:p>
  </w:footnote>
  <w:footnote w:type="continuationNotice" w:id="1">
    <w:p w14:paraId="78A4AE52" w14:textId="77777777" w:rsidR="00FA0BEB" w:rsidRDefault="00FA0BE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8C05D" w14:textId="77777777" w:rsidR="000A4200" w:rsidRDefault="000A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FCBB7" w14:textId="77777777" w:rsidR="000A4200" w:rsidRDefault="000A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A97" w14:textId="77777777" w:rsidR="000A4200" w:rsidRDefault="000A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C26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7BE3F96"/>
    <w:multiLevelType w:val="hybridMultilevel"/>
    <w:tmpl w:val="4CAE2F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452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60223E"/>
    <w:multiLevelType w:val="hybridMultilevel"/>
    <w:tmpl w:val="C252749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208379F"/>
    <w:multiLevelType w:val="multilevel"/>
    <w:tmpl w:val="0409001F"/>
    <w:lvl w:ilvl="0">
      <w:start w:val="1"/>
      <w:numFmt w:val="decimal"/>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CB435E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210111"/>
    <w:multiLevelType w:val="hybridMultilevel"/>
    <w:tmpl w:val="25AC7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85D0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93027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CB3B2F"/>
    <w:multiLevelType w:val="hybridMultilevel"/>
    <w:tmpl w:val="79285A04"/>
    <w:lvl w:ilvl="0" w:tplc="8A4E6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E35984"/>
    <w:multiLevelType w:val="multilevel"/>
    <w:tmpl w:val="DAA212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6E92D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4115B93"/>
    <w:multiLevelType w:val="hybridMultilevel"/>
    <w:tmpl w:val="B038F25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580A31CA"/>
    <w:multiLevelType w:val="multilevel"/>
    <w:tmpl w:val="B7388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4E2BF8"/>
    <w:multiLevelType w:val="multilevel"/>
    <w:tmpl w:val="1F5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A6EED"/>
    <w:multiLevelType w:val="hybridMultilevel"/>
    <w:tmpl w:val="E67C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6E422CB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8B86B3A"/>
    <w:multiLevelType w:val="multilevel"/>
    <w:tmpl w:val="D512C06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27"/>
  </w:num>
  <w:num w:numId="16">
    <w:abstractNumId w:val="13"/>
  </w:num>
  <w:num w:numId="17">
    <w:abstractNumId w:val="24"/>
  </w:num>
  <w:num w:numId="18">
    <w:abstractNumId w:val="11"/>
  </w:num>
  <w:num w:numId="19">
    <w:abstractNumId w:val="35"/>
  </w:num>
  <w:num w:numId="20">
    <w:abstractNumId w:val="28"/>
  </w:num>
  <w:num w:numId="21">
    <w:abstractNumId w:val="12"/>
  </w:num>
  <w:num w:numId="22">
    <w:abstractNumId w:val="19"/>
  </w:num>
  <w:num w:numId="23">
    <w:abstractNumId w:val="33"/>
  </w:num>
  <w:num w:numId="24">
    <w:abstractNumId w:val="31"/>
  </w:num>
  <w:num w:numId="25">
    <w:abstractNumId w:val="16"/>
  </w:num>
  <w:num w:numId="26">
    <w:abstractNumId w:val="25"/>
  </w:num>
  <w:num w:numId="27">
    <w:abstractNumId w:val="36"/>
  </w:num>
  <w:num w:numId="28">
    <w:abstractNumId w:val="23"/>
  </w:num>
  <w:num w:numId="29">
    <w:abstractNumId w:val="34"/>
  </w:num>
  <w:num w:numId="30">
    <w:abstractNumId w:val="14"/>
  </w:num>
  <w:num w:numId="31">
    <w:abstractNumId w:val="21"/>
  </w:num>
  <w:num w:numId="32">
    <w:abstractNumId w:val="18"/>
  </w:num>
  <w:num w:numId="33">
    <w:abstractNumId w:val="20"/>
  </w:num>
  <w:num w:numId="34">
    <w:abstractNumId w:val="20"/>
  </w:num>
  <w:num w:numId="35">
    <w:abstractNumId w:val="30"/>
  </w:num>
  <w:num w:numId="36">
    <w:abstractNumId w:val="22"/>
  </w:num>
  <w:num w:numId="37">
    <w:abstractNumId w:val="26"/>
  </w:num>
  <w:num w:numId="38">
    <w:abstractNumId w:val="32"/>
  </w:num>
  <w:num w:numId="39">
    <w:abstractNumId w:val="15"/>
  </w:num>
  <w:num w:numId="40">
    <w:abstractNumId w:val="2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88"/>
    <w:rsid w:val="00000E60"/>
    <w:rsid w:val="0001287A"/>
    <w:rsid w:val="0001343E"/>
    <w:rsid w:val="00013DCF"/>
    <w:rsid w:val="00030E10"/>
    <w:rsid w:val="00031CEA"/>
    <w:rsid w:val="00047B4D"/>
    <w:rsid w:val="00050DD9"/>
    <w:rsid w:val="00050EEA"/>
    <w:rsid w:val="00051B5E"/>
    <w:rsid w:val="000645C2"/>
    <w:rsid w:val="00067D3C"/>
    <w:rsid w:val="0007793E"/>
    <w:rsid w:val="000831DC"/>
    <w:rsid w:val="0008347B"/>
    <w:rsid w:val="000902DB"/>
    <w:rsid w:val="000917A7"/>
    <w:rsid w:val="00096454"/>
    <w:rsid w:val="000A2C84"/>
    <w:rsid w:val="000A4200"/>
    <w:rsid w:val="000A4ABF"/>
    <w:rsid w:val="000A4F59"/>
    <w:rsid w:val="000B263B"/>
    <w:rsid w:val="000B6121"/>
    <w:rsid w:val="000C3C58"/>
    <w:rsid w:val="000C54FD"/>
    <w:rsid w:val="000C62A8"/>
    <w:rsid w:val="000D0EFA"/>
    <w:rsid w:val="000D727A"/>
    <w:rsid w:val="000E164F"/>
    <w:rsid w:val="000E1A31"/>
    <w:rsid w:val="000E5FCB"/>
    <w:rsid w:val="000F21FF"/>
    <w:rsid w:val="00102F5D"/>
    <w:rsid w:val="00104D95"/>
    <w:rsid w:val="001122E2"/>
    <w:rsid w:val="00141A4C"/>
    <w:rsid w:val="00150EFB"/>
    <w:rsid w:val="001741F5"/>
    <w:rsid w:val="0018081E"/>
    <w:rsid w:val="00181F86"/>
    <w:rsid w:val="00187E96"/>
    <w:rsid w:val="001A4815"/>
    <w:rsid w:val="001B29CF"/>
    <w:rsid w:val="001B44BC"/>
    <w:rsid w:val="001C5A76"/>
    <w:rsid w:val="001D3FA0"/>
    <w:rsid w:val="001D40D2"/>
    <w:rsid w:val="001D6BC5"/>
    <w:rsid w:val="001E0777"/>
    <w:rsid w:val="001E32E1"/>
    <w:rsid w:val="001F37E1"/>
    <w:rsid w:val="001F729D"/>
    <w:rsid w:val="00201A47"/>
    <w:rsid w:val="00201A50"/>
    <w:rsid w:val="00202DF3"/>
    <w:rsid w:val="00206640"/>
    <w:rsid w:val="00216FEE"/>
    <w:rsid w:val="00221744"/>
    <w:rsid w:val="002247C4"/>
    <w:rsid w:val="00224C43"/>
    <w:rsid w:val="002311F8"/>
    <w:rsid w:val="00233182"/>
    <w:rsid w:val="0024481C"/>
    <w:rsid w:val="00246BC2"/>
    <w:rsid w:val="002571E4"/>
    <w:rsid w:val="00264AD3"/>
    <w:rsid w:val="00264EA2"/>
    <w:rsid w:val="00266B9D"/>
    <w:rsid w:val="0028220F"/>
    <w:rsid w:val="00282A9A"/>
    <w:rsid w:val="00291F08"/>
    <w:rsid w:val="00292BC8"/>
    <w:rsid w:val="002A2578"/>
    <w:rsid w:val="002A5E2E"/>
    <w:rsid w:val="002B3E7F"/>
    <w:rsid w:val="002C6C84"/>
    <w:rsid w:val="002D7865"/>
    <w:rsid w:val="002E162F"/>
    <w:rsid w:val="002E2176"/>
    <w:rsid w:val="002E39B1"/>
    <w:rsid w:val="002E3DA8"/>
    <w:rsid w:val="002E5C28"/>
    <w:rsid w:val="002E652B"/>
    <w:rsid w:val="002F52AF"/>
    <w:rsid w:val="00300318"/>
    <w:rsid w:val="0030069B"/>
    <w:rsid w:val="00310361"/>
    <w:rsid w:val="00311E71"/>
    <w:rsid w:val="003224CB"/>
    <w:rsid w:val="0032259A"/>
    <w:rsid w:val="00327637"/>
    <w:rsid w:val="003341A6"/>
    <w:rsid w:val="003354BD"/>
    <w:rsid w:val="0033628A"/>
    <w:rsid w:val="003373F6"/>
    <w:rsid w:val="00347FAD"/>
    <w:rsid w:val="00354325"/>
    <w:rsid w:val="00356C14"/>
    <w:rsid w:val="00360BA3"/>
    <w:rsid w:val="00361A13"/>
    <w:rsid w:val="003656E1"/>
    <w:rsid w:val="003706DB"/>
    <w:rsid w:val="003718B4"/>
    <w:rsid w:val="00375E98"/>
    <w:rsid w:val="00393BA1"/>
    <w:rsid w:val="003A0D8C"/>
    <w:rsid w:val="003A1492"/>
    <w:rsid w:val="003A1CE5"/>
    <w:rsid w:val="003B7F03"/>
    <w:rsid w:val="003C236C"/>
    <w:rsid w:val="003D7C8E"/>
    <w:rsid w:val="003E1B97"/>
    <w:rsid w:val="003E3340"/>
    <w:rsid w:val="003F631B"/>
    <w:rsid w:val="003F6723"/>
    <w:rsid w:val="003F70D9"/>
    <w:rsid w:val="003F73AA"/>
    <w:rsid w:val="0040132E"/>
    <w:rsid w:val="004063C2"/>
    <w:rsid w:val="00412B30"/>
    <w:rsid w:val="00412F51"/>
    <w:rsid w:val="00423C05"/>
    <w:rsid w:val="00424C69"/>
    <w:rsid w:val="00424F3B"/>
    <w:rsid w:val="0042796D"/>
    <w:rsid w:val="00431985"/>
    <w:rsid w:val="00431BA3"/>
    <w:rsid w:val="00437A90"/>
    <w:rsid w:val="00437E92"/>
    <w:rsid w:val="00455D37"/>
    <w:rsid w:val="004636C7"/>
    <w:rsid w:val="00471D91"/>
    <w:rsid w:val="00481D93"/>
    <w:rsid w:val="00493493"/>
    <w:rsid w:val="004963B5"/>
    <w:rsid w:val="004B574D"/>
    <w:rsid w:val="004B5787"/>
    <w:rsid w:val="004C0CFB"/>
    <w:rsid w:val="004C6404"/>
    <w:rsid w:val="004C689B"/>
    <w:rsid w:val="004D1E34"/>
    <w:rsid w:val="004D4799"/>
    <w:rsid w:val="004D5E71"/>
    <w:rsid w:val="004F1895"/>
    <w:rsid w:val="00510781"/>
    <w:rsid w:val="00520AC3"/>
    <w:rsid w:val="0052157C"/>
    <w:rsid w:val="00531CFD"/>
    <w:rsid w:val="00535121"/>
    <w:rsid w:val="0053760B"/>
    <w:rsid w:val="005414E0"/>
    <w:rsid w:val="005449A1"/>
    <w:rsid w:val="005513D0"/>
    <w:rsid w:val="00553207"/>
    <w:rsid w:val="00556175"/>
    <w:rsid w:val="0056536F"/>
    <w:rsid w:val="00573CC4"/>
    <w:rsid w:val="00580658"/>
    <w:rsid w:val="00581B49"/>
    <w:rsid w:val="00582737"/>
    <w:rsid w:val="00583717"/>
    <w:rsid w:val="00583D13"/>
    <w:rsid w:val="005965C6"/>
    <w:rsid w:val="005A3AB6"/>
    <w:rsid w:val="005A581D"/>
    <w:rsid w:val="005A69E7"/>
    <w:rsid w:val="005B2929"/>
    <w:rsid w:val="005C00FC"/>
    <w:rsid w:val="005C170D"/>
    <w:rsid w:val="005C73A3"/>
    <w:rsid w:val="005D382E"/>
    <w:rsid w:val="005E2238"/>
    <w:rsid w:val="005E486C"/>
    <w:rsid w:val="005E5899"/>
    <w:rsid w:val="005F0FED"/>
    <w:rsid w:val="005F7133"/>
    <w:rsid w:val="00610815"/>
    <w:rsid w:val="00614FF7"/>
    <w:rsid w:val="00617B26"/>
    <w:rsid w:val="00622D02"/>
    <w:rsid w:val="006239C5"/>
    <w:rsid w:val="006270A9"/>
    <w:rsid w:val="00635201"/>
    <w:rsid w:val="00644279"/>
    <w:rsid w:val="0064668D"/>
    <w:rsid w:val="006562A0"/>
    <w:rsid w:val="00675205"/>
    <w:rsid w:val="00675956"/>
    <w:rsid w:val="00675C0D"/>
    <w:rsid w:val="00677E7D"/>
    <w:rsid w:val="00677F06"/>
    <w:rsid w:val="00680747"/>
    <w:rsid w:val="00681034"/>
    <w:rsid w:val="0068166E"/>
    <w:rsid w:val="006857F7"/>
    <w:rsid w:val="00692F7D"/>
    <w:rsid w:val="00697F97"/>
    <w:rsid w:val="006A0118"/>
    <w:rsid w:val="006A17CE"/>
    <w:rsid w:val="006A1A8D"/>
    <w:rsid w:val="006A29F2"/>
    <w:rsid w:val="006A446D"/>
    <w:rsid w:val="006A7208"/>
    <w:rsid w:val="006B39D3"/>
    <w:rsid w:val="006C1BC1"/>
    <w:rsid w:val="006D5C9B"/>
    <w:rsid w:val="006E2B55"/>
    <w:rsid w:val="006E5F27"/>
    <w:rsid w:val="006F4573"/>
    <w:rsid w:val="00706B69"/>
    <w:rsid w:val="0071628D"/>
    <w:rsid w:val="00716BE6"/>
    <w:rsid w:val="00734A58"/>
    <w:rsid w:val="00737024"/>
    <w:rsid w:val="00737BA3"/>
    <w:rsid w:val="007460F9"/>
    <w:rsid w:val="00751D8F"/>
    <w:rsid w:val="00755655"/>
    <w:rsid w:val="00760864"/>
    <w:rsid w:val="007636D2"/>
    <w:rsid w:val="0076455A"/>
    <w:rsid w:val="00764862"/>
    <w:rsid w:val="007729E6"/>
    <w:rsid w:val="0078250F"/>
    <w:rsid w:val="0078319A"/>
    <w:rsid w:val="007B1C21"/>
    <w:rsid w:val="007C0879"/>
    <w:rsid w:val="007C7F3A"/>
    <w:rsid w:val="007E1F97"/>
    <w:rsid w:val="007E3DB5"/>
    <w:rsid w:val="007E43CF"/>
    <w:rsid w:val="007F3E89"/>
    <w:rsid w:val="007F3F32"/>
    <w:rsid w:val="007F4BFD"/>
    <w:rsid w:val="00801E5E"/>
    <w:rsid w:val="008024A1"/>
    <w:rsid w:val="00802BAE"/>
    <w:rsid w:val="00804081"/>
    <w:rsid w:val="00816216"/>
    <w:rsid w:val="0082664B"/>
    <w:rsid w:val="0083644E"/>
    <w:rsid w:val="008460DF"/>
    <w:rsid w:val="0084741F"/>
    <w:rsid w:val="00847682"/>
    <w:rsid w:val="008649CC"/>
    <w:rsid w:val="0087734B"/>
    <w:rsid w:val="00883EC0"/>
    <w:rsid w:val="0088504E"/>
    <w:rsid w:val="00894034"/>
    <w:rsid w:val="0089455B"/>
    <w:rsid w:val="00894C03"/>
    <w:rsid w:val="00894C8D"/>
    <w:rsid w:val="008A5656"/>
    <w:rsid w:val="008B2204"/>
    <w:rsid w:val="008B3658"/>
    <w:rsid w:val="008D04D4"/>
    <w:rsid w:val="008D14BC"/>
    <w:rsid w:val="008D17E6"/>
    <w:rsid w:val="008D497C"/>
    <w:rsid w:val="008D7E73"/>
    <w:rsid w:val="008F0E8A"/>
    <w:rsid w:val="008F15B3"/>
    <w:rsid w:val="00906927"/>
    <w:rsid w:val="0091698F"/>
    <w:rsid w:val="00920574"/>
    <w:rsid w:val="00922828"/>
    <w:rsid w:val="00924DCD"/>
    <w:rsid w:val="00937795"/>
    <w:rsid w:val="00943203"/>
    <w:rsid w:val="009440B5"/>
    <w:rsid w:val="00950BCB"/>
    <w:rsid w:val="00952A60"/>
    <w:rsid w:val="009530ED"/>
    <w:rsid w:val="009538BC"/>
    <w:rsid w:val="00957200"/>
    <w:rsid w:val="009619D9"/>
    <w:rsid w:val="0096317F"/>
    <w:rsid w:val="00967EFB"/>
    <w:rsid w:val="009751C6"/>
    <w:rsid w:val="0097657C"/>
    <w:rsid w:val="00985333"/>
    <w:rsid w:val="00986186"/>
    <w:rsid w:val="00990644"/>
    <w:rsid w:val="00990E1A"/>
    <w:rsid w:val="009A34DF"/>
    <w:rsid w:val="009A3E9A"/>
    <w:rsid w:val="009A63BD"/>
    <w:rsid w:val="009C5B6B"/>
    <w:rsid w:val="009D417F"/>
    <w:rsid w:val="009D5933"/>
    <w:rsid w:val="009E3D83"/>
    <w:rsid w:val="009E454F"/>
    <w:rsid w:val="009F0793"/>
    <w:rsid w:val="009F6F88"/>
    <w:rsid w:val="009F7DB8"/>
    <w:rsid w:val="00A03EAD"/>
    <w:rsid w:val="00A0453C"/>
    <w:rsid w:val="00A06710"/>
    <w:rsid w:val="00A06933"/>
    <w:rsid w:val="00A1202A"/>
    <w:rsid w:val="00A14855"/>
    <w:rsid w:val="00A15AD2"/>
    <w:rsid w:val="00A22BEB"/>
    <w:rsid w:val="00A24C4E"/>
    <w:rsid w:val="00A32ADB"/>
    <w:rsid w:val="00A37012"/>
    <w:rsid w:val="00A46EFA"/>
    <w:rsid w:val="00A571FA"/>
    <w:rsid w:val="00A57648"/>
    <w:rsid w:val="00A57D07"/>
    <w:rsid w:val="00A717B4"/>
    <w:rsid w:val="00A74936"/>
    <w:rsid w:val="00A77078"/>
    <w:rsid w:val="00A83AC3"/>
    <w:rsid w:val="00A9375A"/>
    <w:rsid w:val="00A96342"/>
    <w:rsid w:val="00AA2B12"/>
    <w:rsid w:val="00AA7E8E"/>
    <w:rsid w:val="00AC10EF"/>
    <w:rsid w:val="00AC4647"/>
    <w:rsid w:val="00AE049B"/>
    <w:rsid w:val="00AE0A7C"/>
    <w:rsid w:val="00AE3E22"/>
    <w:rsid w:val="00AE60C8"/>
    <w:rsid w:val="00AE66AD"/>
    <w:rsid w:val="00AF2A30"/>
    <w:rsid w:val="00AF6740"/>
    <w:rsid w:val="00B042EA"/>
    <w:rsid w:val="00B16271"/>
    <w:rsid w:val="00B274F2"/>
    <w:rsid w:val="00B30E98"/>
    <w:rsid w:val="00B32A2F"/>
    <w:rsid w:val="00B33E15"/>
    <w:rsid w:val="00B34680"/>
    <w:rsid w:val="00B426DB"/>
    <w:rsid w:val="00B4348D"/>
    <w:rsid w:val="00B50A9E"/>
    <w:rsid w:val="00B53443"/>
    <w:rsid w:val="00B5460E"/>
    <w:rsid w:val="00B57472"/>
    <w:rsid w:val="00B64610"/>
    <w:rsid w:val="00B64AD5"/>
    <w:rsid w:val="00B71012"/>
    <w:rsid w:val="00B837D9"/>
    <w:rsid w:val="00B86EF2"/>
    <w:rsid w:val="00B90613"/>
    <w:rsid w:val="00B92D61"/>
    <w:rsid w:val="00B95687"/>
    <w:rsid w:val="00BA0C76"/>
    <w:rsid w:val="00BB305C"/>
    <w:rsid w:val="00BB3FD3"/>
    <w:rsid w:val="00BB5AE0"/>
    <w:rsid w:val="00BC3F3C"/>
    <w:rsid w:val="00BC5240"/>
    <w:rsid w:val="00BC77E0"/>
    <w:rsid w:val="00BD768D"/>
    <w:rsid w:val="00BD7CF4"/>
    <w:rsid w:val="00BF196D"/>
    <w:rsid w:val="00BF4EFC"/>
    <w:rsid w:val="00BF7840"/>
    <w:rsid w:val="00C1275E"/>
    <w:rsid w:val="00C1574A"/>
    <w:rsid w:val="00C15860"/>
    <w:rsid w:val="00C20B04"/>
    <w:rsid w:val="00C21D4C"/>
    <w:rsid w:val="00C24D00"/>
    <w:rsid w:val="00C251C5"/>
    <w:rsid w:val="00C30B9D"/>
    <w:rsid w:val="00C33406"/>
    <w:rsid w:val="00C34A14"/>
    <w:rsid w:val="00C44C57"/>
    <w:rsid w:val="00C517BE"/>
    <w:rsid w:val="00C61E88"/>
    <w:rsid w:val="00C61F8E"/>
    <w:rsid w:val="00C66C80"/>
    <w:rsid w:val="00C66DB4"/>
    <w:rsid w:val="00C7011F"/>
    <w:rsid w:val="00C74483"/>
    <w:rsid w:val="00C7772A"/>
    <w:rsid w:val="00C864BB"/>
    <w:rsid w:val="00C90D6E"/>
    <w:rsid w:val="00C91C0F"/>
    <w:rsid w:val="00CA1683"/>
    <w:rsid w:val="00CB173A"/>
    <w:rsid w:val="00CB44F0"/>
    <w:rsid w:val="00CB5BA0"/>
    <w:rsid w:val="00CC0B2A"/>
    <w:rsid w:val="00CC2BDD"/>
    <w:rsid w:val="00CC3BC4"/>
    <w:rsid w:val="00CC4038"/>
    <w:rsid w:val="00CD4F3F"/>
    <w:rsid w:val="00CD771C"/>
    <w:rsid w:val="00D03EBF"/>
    <w:rsid w:val="00D06FCD"/>
    <w:rsid w:val="00D10C60"/>
    <w:rsid w:val="00D22DB4"/>
    <w:rsid w:val="00D2548C"/>
    <w:rsid w:val="00D3264A"/>
    <w:rsid w:val="00D34688"/>
    <w:rsid w:val="00D34E41"/>
    <w:rsid w:val="00D4196B"/>
    <w:rsid w:val="00D44575"/>
    <w:rsid w:val="00D62B6D"/>
    <w:rsid w:val="00D72A11"/>
    <w:rsid w:val="00D73905"/>
    <w:rsid w:val="00D8119E"/>
    <w:rsid w:val="00D84C98"/>
    <w:rsid w:val="00D86638"/>
    <w:rsid w:val="00D90906"/>
    <w:rsid w:val="00D9403E"/>
    <w:rsid w:val="00DA47B5"/>
    <w:rsid w:val="00DA5F20"/>
    <w:rsid w:val="00DA77CC"/>
    <w:rsid w:val="00DB2E34"/>
    <w:rsid w:val="00DB4613"/>
    <w:rsid w:val="00DB49A4"/>
    <w:rsid w:val="00DC0790"/>
    <w:rsid w:val="00DC5C5C"/>
    <w:rsid w:val="00DD061E"/>
    <w:rsid w:val="00DD32CB"/>
    <w:rsid w:val="00DD6029"/>
    <w:rsid w:val="00DD68BA"/>
    <w:rsid w:val="00DE0FCE"/>
    <w:rsid w:val="00DE3EDA"/>
    <w:rsid w:val="00E03B39"/>
    <w:rsid w:val="00E11D9B"/>
    <w:rsid w:val="00E15D2C"/>
    <w:rsid w:val="00E169A2"/>
    <w:rsid w:val="00E27D4F"/>
    <w:rsid w:val="00E32D0E"/>
    <w:rsid w:val="00E42056"/>
    <w:rsid w:val="00E62CC5"/>
    <w:rsid w:val="00E67598"/>
    <w:rsid w:val="00E72146"/>
    <w:rsid w:val="00E72A71"/>
    <w:rsid w:val="00E74874"/>
    <w:rsid w:val="00E83E4B"/>
    <w:rsid w:val="00E946C2"/>
    <w:rsid w:val="00E959CE"/>
    <w:rsid w:val="00E96B48"/>
    <w:rsid w:val="00EA0496"/>
    <w:rsid w:val="00EA10CB"/>
    <w:rsid w:val="00EA16E1"/>
    <w:rsid w:val="00EA244E"/>
    <w:rsid w:val="00EA6BFB"/>
    <w:rsid w:val="00EA7B7F"/>
    <w:rsid w:val="00EB7C39"/>
    <w:rsid w:val="00EE4231"/>
    <w:rsid w:val="00EE6D1E"/>
    <w:rsid w:val="00EE7681"/>
    <w:rsid w:val="00EF0C5D"/>
    <w:rsid w:val="00EF36F0"/>
    <w:rsid w:val="00EF3736"/>
    <w:rsid w:val="00EF5601"/>
    <w:rsid w:val="00F02FEC"/>
    <w:rsid w:val="00F13F60"/>
    <w:rsid w:val="00F21830"/>
    <w:rsid w:val="00F22212"/>
    <w:rsid w:val="00F251A7"/>
    <w:rsid w:val="00F2524D"/>
    <w:rsid w:val="00F508E7"/>
    <w:rsid w:val="00F537B8"/>
    <w:rsid w:val="00F5687D"/>
    <w:rsid w:val="00F60AD6"/>
    <w:rsid w:val="00F62F23"/>
    <w:rsid w:val="00F63DE4"/>
    <w:rsid w:val="00F67578"/>
    <w:rsid w:val="00F705E4"/>
    <w:rsid w:val="00F70ED5"/>
    <w:rsid w:val="00F724D4"/>
    <w:rsid w:val="00F76BD0"/>
    <w:rsid w:val="00F901A9"/>
    <w:rsid w:val="00F93CDF"/>
    <w:rsid w:val="00FA0BEB"/>
    <w:rsid w:val="00FA61B7"/>
    <w:rsid w:val="00FC2C7D"/>
    <w:rsid w:val="00FF1887"/>
    <w:rsid w:val="00FF29D4"/>
    <w:rsid w:val="02DD5100"/>
    <w:rsid w:val="0F75EC5E"/>
    <w:rsid w:val="145F5EB0"/>
    <w:rsid w:val="235D7CF6"/>
    <w:rsid w:val="252EC861"/>
    <w:rsid w:val="26F1CBC2"/>
    <w:rsid w:val="32C39A68"/>
    <w:rsid w:val="394FD6E9"/>
    <w:rsid w:val="3E5BD09B"/>
    <w:rsid w:val="4459D847"/>
    <w:rsid w:val="46EBBCED"/>
    <w:rsid w:val="48D09F0D"/>
    <w:rsid w:val="5052CEE3"/>
    <w:rsid w:val="54C4E45C"/>
    <w:rsid w:val="57A12CB9"/>
    <w:rsid w:val="5978E83E"/>
    <w:rsid w:val="5B75CDDA"/>
    <w:rsid w:val="5DA3FC7C"/>
    <w:rsid w:val="6048C03B"/>
    <w:rsid w:val="60F028DF"/>
    <w:rsid w:val="7B716C18"/>
    <w:rsid w:val="7D132211"/>
    <w:rsid w:val="7F7FAF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394"/>
  <w15:chartTrackingRefBased/>
  <w15:docId w15:val="{1E460795-46E1-4553-9B35-19EFF22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C864BB"/>
    <w:pPr>
      <w:keepNext/>
      <w:keepLines/>
      <w:spacing w:before="60" w:after="40"/>
      <w:contextualSpacing/>
      <w:outlineLvl w:val="1"/>
    </w:pPr>
    <w:rPr>
      <w:rFonts w:asciiTheme="majorHAnsi" w:eastAsiaTheme="majorEastAsia" w:hAnsiTheme="majorHAnsi" w:cstheme="majorBidi"/>
      <w:b/>
      <w:caps/>
      <w:color w:val="1C525B" w:themeColor="accent1" w:themeShade="80"/>
      <w:sz w:val="24"/>
      <w:szCs w:val="26"/>
    </w:rPr>
  </w:style>
  <w:style w:type="paragraph" w:styleId="Heading3">
    <w:name w:val="heading 3"/>
    <w:basedOn w:val="Normal"/>
    <w:next w:val="Normal"/>
    <w:link w:val="Heading3Char"/>
    <w:uiPriority w:val="9"/>
    <w:unhideWhenUsed/>
    <w:qFormat/>
    <w:rsid w:val="00C864BB"/>
    <w:pPr>
      <w:keepNext/>
      <w:keepLines/>
      <w:spacing w:before="40" w:after="0"/>
      <w:outlineLvl w:val="2"/>
    </w:pPr>
    <w:rPr>
      <w:rFonts w:asciiTheme="majorHAnsi" w:eastAsiaTheme="majorEastAsia" w:hAnsiTheme="majorHAnsi" w:cstheme="majorBidi"/>
      <w:b/>
      <w:color w:val="E06B08" w:themeColor="accent6" w:themeShade="BF"/>
      <w:sz w:val="24"/>
      <w:szCs w:val="24"/>
    </w:rPr>
  </w:style>
  <w:style w:type="paragraph" w:styleId="Heading4">
    <w:name w:val="heading 4"/>
    <w:basedOn w:val="Normal"/>
    <w:next w:val="Normal"/>
    <w:link w:val="Heading4Char"/>
    <w:uiPriority w:val="9"/>
    <w:unhideWhenUsed/>
    <w:qFormat/>
    <w:rsid w:val="001E32E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3F73AA"/>
    <w:pPr>
      <w:keepNext/>
      <w:keepLines/>
      <w:pBdr>
        <w:bottom w:val="single" w:sz="4" w:space="1" w:color="auto"/>
      </w:pBdr>
      <w:spacing w:before="40" w:after="0"/>
      <w:outlineLvl w:val="4"/>
    </w:pPr>
    <w:rPr>
      <w:rFonts w:asciiTheme="majorHAnsi" w:eastAsiaTheme="majorEastAsia" w:hAnsiTheme="majorHAnsi" w:cstheme="majorBidi"/>
      <w:color w:val="75716D" w:themeColor="background2" w:themeShade="80"/>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C864BB"/>
    <w:rPr>
      <w:rFonts w:asciiTheme="majorHAnsi" w:eastAsiaTheme="majorEastAsia" w:hAnsiTheme="majorHAnsi" w:cstheme="majorBidi"/>
      <w:b/>
      <w:caps/>
      <w:color w:val="1C525B" w:themeColor="accent1" w:themeShade="80"/>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C61E88"/>
    <w:pPr>
      <w:spacing w:after="160" w:line="259" w:lineRule="auto"/>
      <w:ind w:left="720"/>
      <w:contextualSpacing/>
    </w:pPr>
    <w:rPr>
      <w:rFonts w:eastAsiaTheme="minorHAnsi"/>
      <w:color w:val="auto"/>
      <w:lang w:eastAsia="en-US"/>
    </w:rPr>
  </w:style>
  <w:style w:type="character" w:customStyle="1" w:styleId="Heading3Char">
    <w:name w:val="Heading 3 Char"/>
    <w:basedOn w:val="DefaultParagraphFont"/>
    <w:link w:val="Heading3"/>
    <w:uiPriority w:val="9"/>
    <w:rsid w:val="00C864BB"/>
    <w:rPr>
      <w:rFonts w:asciiTheme="majorHAnsi" w:eastAsiaTheme="majorEastAsia" w:hAnsiTheme="majorHAnsi" w:cstheme="majorBidi"/>
      <w:b/>
      <w:color w:val="E06B08" w:themeColor="accent6" w:themeShade="BF"/>
      <w:sz w:val="24"/>
      <w:szCs w:val="24"/>
    </w:rPr>
  </w:style>
  <w:style w:type="character" w:customStyle="1" w:styleId="Heading4Char">
    <w:name w:val="Heading 4 Char"/>
    <w:basedOn w:val="DefaultParagraphFont"/>
    <w:link w:val="Heading4"/>
    <w:uiPriority w:val="9"/>
    <w:rsid w:val="001E32E1"/>
    <w:rPr>
      <w:rFonts w:asciiTheme="majorHAnsi" w:eastAsiaTheme="majorEastAsia" w:hAnsiTheme="majorHAnsi" w:cstheme="majorBidi"/>
      <w:i/>
      <w:iCs/>
      <w:color w:val="2A7B88" w:themeColor="accent1" w:themeShade="BF"/>
    </w:rPr>
  </w:style>
  <w:style w:type="character" w:styleId="UnresolvedMention">
    <w:name w:val="Unresolved Mention"/>
    <w:basedOn w:val="DefaultParagraphFont"/>
    <w:uiPriority w:val="99"/>
    <w:semiHidden/>
    <w:unhideWhenUsed/>
    <w:rsid w:val="00E946C2"/>
    <w:rPr>
      <w:color w:val="605E5C"/>
      <w:shd w:val="clear" w:color="auto" w:fill="E1DFDD"/>
    </w:rPr>
  </w:style>
  <w:style w:type="character" w:customStyle="1" w:styleId="Heading5Char">
    <w:name w:val="Heading 5 Char"/>
    <w:basedOn w:val="DefaultParagraphFont"/>
    <w:link w:val="Heading5"/>
    <w:uiPriority w:val="9"/>
    <w:rsid w:val="003F73AA"/>
    <w:rPr>
      <w:rFonts w:asciiTheme="majorHAnsi" w:eastAsiaTheme="majorEastAsia" w:hAnsiTheme="majorHAnsi" w:cstheme="majorBidi"/>
      <w:color w:val="75716D" w:themeColor="background2" w:themeShade="80"/>
    </w:rPr>
  </w:style>
  <w:style w:type="paragraph" w:customStyle="1" w:styleId="Style1">
    <w:name w:val="Style1"/>
    <w:basedOn w:val="CommentText"/>
    <w:next w:val="CommentText"/>
    <w:link w:val="Style1Char"/>
    <w:rsid w:val="00A03EAD"/>
  </w:style>
  <w:style w:type="paragraph" w:styleId="NormalWeb">
    <w:name w:val="Normal (Web)"/>
    <w:basedOn w:val="Normal"/>
    <w:uiPriority w:val="99"/>
    <w:semiHidden/>
    <w:unhideWhenUsed/>
    <w:rsid w:val="000E1A31"/>
    <w:pPr>
      <w:spacing w:before="100" w:beforeAutospacing="1" w:after="100" w:afterAutospacing="1"/>
    </w:pPr>
    <w:rPr>
      <w:rFonts w:ascii="Times New Roman" w:eastAsia="Times New Roman" w:hAnsi="Times New Roman" w:cs="Times New Roman"/>
      <w:color w:val="auto"/>
      <w:sz w:val="24"/>
      <w:szCs w:val="24"/>
      <w:lang w:eastAsia="en-US" w:bidi="hi-IN"/>
    </w:rPr>
  </w:style>
  <w:style w:type="character" w:customStyle="1" w:styleId="Style1Char">
    <w:name w:val="Style1 Char"/>
    <w:basedOn w:val="DefaultParagraphFont"/>
    <w:link w:val="Style1"/>
    <w:rsid w:val="00A03EAD"/>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829">
      <w:bodyDiv w:val="1"/>
      <w:marLeft w:val="0"/>
      <w:marRight w:val="0"/>
      <w:marTop w:val="0"/>
      <w:marBottom w:val="0"/>
      <w:divBdr>
        <w:top w:val="none" w:sz="0" w:space="0" w:color="auto"/>
        <w:left w:val="none" w:sz="0" w:space="0" w:color="auto"/>
        <w:bottom w:val="none" w:sz="0" w:space="0" w:color="auto"/>
        <w:right w:val="none" w:sz="0" w:space="0" w:color="auto"/>
      </w:divBdr>
    </w:div>
    <w:div w:id="133283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docker-for-mac/" TargetMode="External"/><Relationship Id="rId18" Type="http://schemas.openxmlformats.org/officeDocument/2006/relationships/hyperlink" Target="https://docs.microsoft.com/en-us/cli/azure/install-azure-cli?view=azure-cli-latest" TargetMode="External"/><Relationship Id="rId26" Type="http://schemas.openxmlformats.org/officeDocument/2006/relationships/hyperlink" Target="https://docs.microsoft.com/en-us/azure/service-fabric/service-fabric-host-app-in-a-container" TargetMode="External"/><Relationship Id="rId39" Type="http://schemas.openxmlformats.org/officeDocument/2006/relationships/hyperlink" Target="https://docs.microsoft.com/en-us/azure/service-fabric/service-fabric-application-upgrade" TargetMode="External"/><Relationship Id="rId21" Type="http://schemas.openxmlformats.org/officeDocument/2006/relationships/hyperlink" Target="https://www.microsoftazurepass.com/" TargetMode="External"/><Relationship Id="rId34" Type="http://schemas.openxmlformats.org/officeDocument/2006/relationships/hyperlink" Target="https://docs.microsoft.com/en-us/azure/service-fabric/service-fabric-cluster-creation-via-portal" TargetMode="External"/><Relationship Id="rId42" Type="http://schemas.openxmlformats.org/officeDocument/2006/relationships/hyperlink" Target="https://github.com/kagowda/India-Hackathon/tree/master/eshopAppWithWepApi%20" TargetMode="External"/><Relationship Id="rId47" Type="http://schemas.openxmlformats.org/officeDocument/2006/relationships/hyperlink" Target="https://docs.microsoft.com/en-us/azure/service-fabric/service-fabric-cluster-scale-up-down" TargetMode="External"/><Relationship Id="rId50" Type="http://schemas.openxmlformats.org/officeDocument/2006/relationships/hyperlink" Target="https://docs.microsoft.com/en-us/azure/service-fabric-mesh/service-fabric-mesh-howto-setup-developer-environment-sdk" TargetMode="External"/><Relationship Id="rId55" Type="http://schemas.openxmlformats.org/officeDocument/2006/relationships/hyperlink" Target="https://github.com/Microsoft/ApplicationInsights-aspnetcore/wiki/Getting-Started#add-the-instrumentation-key-to-appsettingsjson" TargetMode="External"/><Relationship Id="rId63" Type="http://schemas.openxmlformats.org/officeDocument/2006/relationships/hyperlink" Target="https://docs.microsoft.com/en-us/azure/service-fabric/service-fabric-diagnostics-overview#performance-monitoring" TargetMode="External"/><Relationship Id="rId68" Type="http://schemas.openxmlformats.org/officeDocument/2006/relationships/hyperlink" Target="https://docs.microsoft.com/en-us/vsts/accounts/create-account-msa-or-work-student?view=vsts" TargetMode="External"/><Relationship Id="rId76" Type="http://schemas.openxmlformats.org/officeDocument/2006/relationships/hyperlink" Target="https://azure.microsoft.com/en-us/resources/samples/service-fabric-dotnet-web-reference-app"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cs.microsoft.com/en-us/azure/service-fabric/service-fabric-reliable-services-reliable-collections"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9" Type="http://schemas.openxmlformats.org/officeDocument/2006/relationships/hyperlink" Target="https://docs.microsoft.com/en-us/azure/service-fabric/service-fabric-service-manifest-resources" TargetMode="External"/><Relationship Id="rId11" Type="http://schemas.openxmlformats.org/officeDocument/2006/relationships/hyperlink" Target="https://docs.microsoft.com/en-us/powershell/" TargetMode="External"/><Relationship Id="rId24" Type="http://schemas.openxmlformats.org/officeDocument/2006/relationships/hyperlink" Target="https://github.com/kagowda/India-Hackathon/tree/master/eshopwebformApplication/eShopLegacyWebFormsSolution" TargetMode="External"/><Relationship Id="rId32" Type="http://schemas.openxmlformats.org/officeDocument/2006/relationships/hyperlink" Target="https://docs.microsoft.com/en-us/azure/service-fabric/service-fabric-get-started-containers" TargetMode="External"/><Relationship Id="rId37" Type="http://schemas.openxmlformats.org/officeDocument/2006/relationships/hyperlink" Target="https://docs.microsoft.com/en-us/azure/service-fabric/service-fabric-how-to-parameterize-configuration-files" TargetMode="External"/><Relationship Id="rId40" Type="http://schemas.openxmlformats.org/officeDocument/2006/relationships/hyperlink" Target="https://docs.microsoft.com/en-us/azure/service-fabric/service-fabric-application-upgrade-tutorial" TargetMode="External"/><Relationship Id="rId45" Type="http://schemas.openxmlformats.org/officeDocument/2006/relationships/hyperlink" Target="https://docs.microsoft.com/en-us/azure/service-fabric/service-fabric-cluster-scaling" TargetMode="External"/><Relationship Id="rId53" Type="http://schemas.openxmlformats.org/officeDocument/2006/relationships/hyperlink" Target="https://docs.microsoft.com/en-us/azure/service-fabric/service-fabric-diagnostics-overview#application-monitoring" TargetMode="External"/><Relationship Id="rId58" Type="http://schemas.openxmlformats.org/officeDocument/2006/relationships/hyperlink" Target="https://blogs.msdn.microsoft.com/softwaresimian/2017/06/16/azureservice-fabric-application-insights-working-sample/" TargetMode="External"/><Relationship Id="rId66" Type="http://schemas.openxmlformats.org/officeDocument/2006/relationships/hyperlink" Target="https://docs.microsoft.com/en-us/azure/service-fabric/service-fabric-tutorial-deploy-container-app-with-cicd-vsts" TargetMode="External"/><Relationship Id="rId74" Type="http://schemas.openxmlformats.org/officeDocument/2006/relationships/hyperlink" Target="https://docs.microsoft.com/en-us/azure/service-fabric/service-fabric-tutorial-create-dotnet-app"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cs.microsoft.com/en-us/azure/service-fabric/service-fabric-diagnostics-oms-setup" TargetMode="External"/><Relationship Id="rId82" Type="http://schemas.openxmlformats.org/officeDocument/2006/relationships/header" Target="header3.xml"/><Relationship Id="rId19" Type="http://schemas.openxmlformats.org/officeDocument/2006/relationships/hyperlink" Target="https://docs.microsoft.com/en-us/azure/service-fabric/service-fabric-cli" TargetMode="External"/><Relationship Id="rId4" Type="http://schemas.openxmlformats.org/officeDocument/2006/relationships/settings" Target="settings.xml"/><Relationship Id="rId9" Type="http://schemas.openxmlformats.org/officeDocument/2006/relationships/hyperlink" Target="https://aka.ms/DevLinux" TargetMode="External"/><Relationship Id="rId14" Type="http://schemas.openxmlformats.org/officeDocument/2006/relationships/hyperlink" Target="https://docs.docker.com/install/linux/docker-ce/ubuntu/" TargetMode="External"/><Relationship Id="rId22" Type="http://schemas.openxmlformats.org/officeDocument/2006/relationships/hyperlink" Target="https://www.microsoftazurepass.com/Home/HowTo" TargetMode="External"/><Relationship Id="rId27" Type="http://schemas.openxmlformats.org/officeDocument/2006/relationships/hyperlink" Target="https://docs.microsoft.com/en-us/azure/service-fabric/service-fabric-get-started-containers" TargetMode="External"/><Relationship Id="rId30" Type="http://schemas.openxmlformats.org/officeDocument/2006/relationships/hyperlink" Target="https://docs.microsoft.com/en-us/azure/service-fabric/service-fabric-get-started-containers" TargetMode="External"/><Relationship Id="rId35" Type="http://schemas.openxmlformats.org/officeDocument/2006/relationships/hyperlink" Target="https://docs.microsoft.com/en-us/azure/service-fabric/service-fabric-cluster-creation-via-arm" TargetMode="External"/><Relationship Id="rId43" Type="http://schemas.openxmlformats.org/officeDocument/2006/relationships/hyperlink" Target="https://docs.microsoft.com/en-us/azure/service-fabric/service-fabric-dnsservice" TargetMode="External"/><Relationship Id="rId48" Type="http://schemas.openxmlformats.org/officeDocument/2006/relationships/hyperlink" Target="https://docs.microsoft.com/en-us/azure/service-fabric/service-fabric-cluster-programmatic-scaling" TargetMode="External"/><Relationship Id="rId56" Type="http://schemas.openxmlformats.org/officeDocument/2006/relationships/hyperlink" Target="https://docs.microsoft.com/en-us/azure/service-fabric/service-fabric-diagnostics-event-aggregation-eventflow" TargetMode="External"/><Relationship Id="rId64" Type="http://schemas.openxmlformats.org/officeDocument/2006/relationships/hyperlink" Target="https://docs.microsoft.com/en-us/azure/service-fabric/service-fabric-diagnostics-oms-agent" TargetMode="External"/><Relationship Id="rId69" Type="http://schemas.openxmlformats.org/officeDocument/2006/relationships/hyperlink" Target="https://about.gitlab.com" TargetMode="External"/><Relationship Id="rId77" Type="http://schemas.openxmlformats.org/officeDocument/2006/relationships/hyperlink" Target="https://docs.microsoft.com/en-us/azure/service-fabric/service-fabric-deploy-existing-app" TargetMode="External"/><Relationship Id="rId8" Type="http://schemas.openxmlformats.org/officeDocument/2006/relationships/hyperlink" Target="https://aka.ms/DevWindows" TargetMode="External"/><Relationship Id="rId51" Type="http://schemas.openxmlformats.org/officeDocument/2006/relationships/hyperlink" Target="https://docs.microsoft.com/en-us/azure/service-fabric-mesh/service-fabric-mesh-howto-setup-cli" TargetMode="External"/><Relationship Id="rId72" Type="http://schemas.openxmlformats.org/officeDocument/2006/relationships/hyperlink" Target="https://docs.microsoft.com/en-us/azure/service-fabric/service-fabric-work-with-reliable-collections"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tore.docker.com/editions/community/docker-ce-desktop-windows?tab=description" TargetMode="External"/><Relationship Id="rId17" Type="http://schemas.openxmlformats.org/officeDocument/2006/relationships/hyperlink" Target="https://www.microsoft.com/net/download/dotnet-core/2.1" TargetMode="External"/><Relationship Id="rId25" Type="http://schemas.openxmlformats.org/officeDocument/2006/relationships/hyperlink" Target="https://azure.microsoft.com/en-in/blog/container-tooling-for-service-fabric/" TargetMode="External"/><Relationship Id="rId33" Type="http://schemas.openxmlformats.org/officeDocument/2006/relationships/hyperlink" Target="https://docs.docker.com/engine/reference/commandline/docker/" TargetMode="External"/><Relationship Id="rId38" Type="http://schemas.openxmlformats.org/officeDocument/2006/relationships/hyperlink" Target="https://docs.microsoft.com/en-us/azure/service-fabric/service-fabric-how-to-specify-environment-variables" TargetMode="External"/><Relationship Id="rId46" Type="http://schemas.openxmlformats.org/officeDocument/2006/relationships/hyperlink" Target="https://docs.microsoft.com/en-us/azure/service-fabric/service-fabric-tutorial-scale-cluster" TargetMode="External"/><Relationship Id="rId59" Type="http://schemas.openxmlformats.org/officeDocument/2006/relationships/hyperlink" Target="https://docs.microsoft.com/en-us/azure/service-fabric/service-fabric-tutorial-monitoring-wincontainers" TargetMode="External"/><Relationship Id="rId67" Type="http://schemas.openxmlformats.org/officeDocument/2006/relationships/hyperlink" Target="https://docs.microsoft.com/en-us/azure/service-fabric/service-fabric-tutorial-deploy-app-with-cicd-vsts" TargetMode="External"/><Relationship Id="rId20" Type="http://schemas.openxmlformats.org/officeDocument/2006/relationships/hyperlink" Target="https://docs.microsoft.com/en-us/azure/service-fabric-mesh/service-fabric-mesh-howto-setup-developer-environment-sdk" TargetMode="External"/><Relationship Id="rId41" Type="http://schemas.openxmlformats.org/officeDocument/2006/relationships/hyperlink" Target="https://docs.microsoft.com/en-us/azure/service-fabric/service-fabric-application-upgrade-tutorial-powershell" TargetMode="External"/><Relationship Id="rId54" Type="http://schemas.openxmlformats.org/officeDocument/2006/relationships/hyperlink" Target="https://docs.microsoft.com/en-us/azure/service-fabric/service-fabric-diagnostics-event-analysis-appinsights" TargetMode="External"/><Relationship Id="rId62" Type="http://schemas.openxmlformats.org/officeDocument/2006/relationships/hyperlink" Target="https://docs.microsoft.com/en-us/azure/service-fabric/service-fabric-diagnostics-event-analysis-oms" TargetMode="External"/><Relationship Id="rId70" Type="http://schemas.openxmlformats.org/officeDocument/2006/relationships/hyperlink" Target="https://github.com/kagowda/India-Hackathon/tree/master/reliablecollections" TargetMode="External"/><Relationship Id="rId75" Type="http://schemas.openxmlformats.org/officeDocument/2006/relationships/hyperlink" Target="https://docs.microsoft.com/en-us/azure/service-fabric/quickstart-guest-app"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sualstudio.microsoft.com/downloads/" TargetMode="External"/><Relationship Id="rId23" Type="http://schemas.openxmlformats.org/officeDocument/2006/relationships/hyperlink" Target="https://docs.microsoft.com/en-us/azure/service-fabric/service-fabric-visualizing-your-cluster" TargetMode="External"/><Relationship Id="rId28" Type="http://schemas.openxmlformats.org/officeDocument/2006/relationships/hyperlink" Target="https://docs.microsoft.com/en-us/azure/service-fabric/service-fabric-host-app-in-a-container" TargetMode="External"/><Relationship Id="rId36" Type="http://schemas.openxmlformats.org/officeDocument/2006/relationships/hyperlink" Target="https://azure.microsoft.com/en-in/blog/create-service-fabric-clusters-visual-studio/" TargetMode="External"/><Relationship Id="rId49" Type="http://schemas.openxmlformats.org/officeDocument/2006/relationships/hyperlink" Target="https://docs.microsoft.com/en-us/azure/service-fabric/service-fabric-resource-governance" TargetMode="External"/><Relationship Id="rId57" Type="http://schemas.openxmlformats.org/officeDocument/2006/relationships/hyperlink" Target="https://github.com/Microsoft/ApplicationInsights-ServiceFabric" TargetMode="External"/><Relationship Id="rId10" Type="http://schemas.openxmlformats.org/officeDocument/2006/relationships/hyperlink" Target="https://aka.ms/DevMacOS" TargetMode="External"/><Relationship Id="rId31" Type="http://schemas.openxmlformats.org/officeDocument/2006/relationships/hyperlink" Target="https://docs.microsoft.com/en-us/azure/container-registry/container-registry-get-started-powershell" TargetMode="External"/><Relationship Id="rId44" Type="http://schemas.openxmlformats.org/officeDocument/2006/relationships/hyperlink" Target="https://docs.microsoft.com/en-us/azure/service-fabric/service-fabric-concepts-scalability#scaling-by-creating-or-removing-stateless-service-instances" TargetMode="External"/><Relationship Id="rId52" Type="http://schemas.openxmlformats.org/officeDocument/2006/relationships/hyperlink" Target="https://docs.microsoft.com/en-us/azure/service-fabric-mesh/service-fabric-mesh-tutorial-create-dotnetcore" TargetMode="External"/><Relationship Id="rId60" Type="http://schemas.openxmlformats.org/officeDocument/2006/relationships/hyperlink" Target="https://docs.microsoft.com/en-us/azure/service-fabric/service-fabric-diagnostics-overview#platform-cluster-monitoring" TargetMode="External"/><Relationship Id="rId65" Type="http://schemas.openxmlformats.org/officeDocument/2006/relationships/hyperlink" Target="https://docs.microsoft.com/en-us/azure/service-fabric/service-fabric-diagnostics-perf-wad" TargetMode="External"/><Relationship Id="rId73" Type="http://schemas.openxmlformats.org/officeDocument/2006/relationships/hyperlink" Target="https://docs.microsoft.com/en-us/azure/service-fabric/service-fabric-reliable-services-quick-start#create-a-stateful-service" TargetMode="External"/><Relationship Id="rId78" Type="http://schemas.openxmlformats.org/officeDocument/2006/relationships/header" Target="header1.xml"/><Relationship Id="rId8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owda\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52A84-2E62-4579-AFB3-747AB368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1650</TotalTime>
  <Pages>10</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31398</CharactersWithSpaces>
  <SharedDoc>false</SharedDoc>
  <HLinks>
    <vt:vector size="204" baseType="variant">
      <vt:variant>
        <vt:i4>6619173</vt:i4>
      </vt:variant>
      <vt:variant>
        <vt:i4>99</vt:i4>
      </vt:variant>
      <vt:variant>
        <vt:i4>0</vt:i4>
      </vt:variant>
      <vt:variant>
        <vt:i4>5</vt:i4>
      </vt:variant>
      <vt:variant>
        <vt:lpwstr>https://docs.microsoft.com/en-us/azure/service-fabric/service-fabric-tutorialdeploy-app-with-cicd-vsts</vt:lpwstr>
      </vt:variant>
      <vt:variant>
        <vt:lpwstr/>
      </vt:variant>
      <vt:variant>
        <vt:i4>5177375</vt:i4>
      </vt:variant>
      <vt:variant>
        <vt:i4>96</vt:i4>
      </vt:variant>
      <vt:variant>
        <vt:i4>0</vt:i4>
      </vt:variant>
      <vt:variant>
        <vt:i4>5</vt:i4>
      </vt:variant>
      <vt:variant>
        <vt:lpwstr>https://docs.microsoft.com/en-us/azure/service-fabric/service-fabric-tutorial-deploy-container-app-with-cicd-vsts</vt:lpwstr>
      </vt:variant>
      <vt:variant>
        <vt:lpwstr>commit-and-push-changes-trigger-a-release</vt:lpwstr>
      </vt:variant>
      <vt:variant>
        <vt:i4>4063359</vt:i4>
      </vt:variant>
      <vt:variant>
        <vt:i4>93</vt:i4>
      </vt:variant>
      <vt:variant>
        <vt:i4>0</vt:i4>
      </vt:variant>
      <vt:variant>
        <vt:i4>5</vt:i4>
      </vt:variant>
      <vt:variant>
        <vt:lpwstr>https://docs.microsoft.com/en-us/azure/service-fabric-mesh/service-fabric-mesh-howto-setup-cli</vt:lpwstr>
      </vt:variant>
      <vt:variant>
        <vt:lpwstr/>
      </vt:variant>
      <vt:variant>
        <vt:i4>5111830</vt:i4>
      </vt:variant>
      <vt:variant>
        <vt:i4>90</vt:i4>
      </vt:variant>
      <vt:variant>
        <vt:i4>0</vt:i4>
      </vt:variant>
      <vt:variant>
        <vt:i4>5</vt:i4>
      </vt:variant>
      <vt:variant>
        <vt:lpwstr>https://docs.microsoft.com/en-us/azure/service-fabric-mesh/service-fabric-mesh-howto-setup-developer-environment-sdk</vt:lpwstr>
      </vt:variant>
      <vt:variant>
        <vt:lpwstr/>
      </vt:variant>
      <vt:variant>
        <vt:i4>4653056</vt:i4>
      </vt:variant>
      <vt:variant>
        <vt:i4>87</vt:i4>
      </vt:variant>
      <vt:variant>
        <vt:i4>0</vt:i4>
      </vt:variant>
      <vt:variant>
        <vt:i4>5</vt:i4>
      </vt:variant>
      <vt:variant>
        <vt:lpwstr>https://docs.microsoft.com/en-us/azure/service-fabric/service-fabric-conceptsscalability</vt:lpwstr>
      </vt:variant>
      <vt:variant>
        <vt:lpwstr/>
      </vt:variant>
      <vt:variant>
        <vt:i4>3932268</vt:i4>
      </vt:variant>
      <vt:variant>
        <vt:i4>84</vt:i4>
      </vt:variant>
      <vt:variant>
        <vt:i4>0</vt:i4>
      </vt:variant>
      <vt:variant>
        <vt:i4>5</vt:i4>
      </vt:variant>
      <vt:variant>
        <vt:lpwstr>https://docs.microsoft.com/en-us/azure/service-fabric/servicefabric-diagnostics-event-analysis-oms</vt:lpwstr>
      </vt:variant>
      <vt:variant>
        <vt:lpwstr/>
      </vt:variant>
      <vt:variant>
        <vt:i4>7667770</vt:i4>
      </vt:variant>
      <vt:variant>
        <vt:i4>81</vt:i4>
      </vt:variant>
      <vt:variant>
        <vt:i4>0</vt:i4>
      </vt:variant>
      <vt:variant>
        <vt:i4>5</vt:i4>
      </vt:variant>
      <vt:variant>
        <vt:lpwstr>https://docs.microsoft.com/en-us/azure/service-fabric/service-fabric-tutorial-monitoring-wincontainers</vt:lpwstr>
      </vt:variant>
      <vt:variant>
        <vt:lpwstr/>
      </vt:variant>
      <vt:variant>
        <vt:i4>6684773</vt:i4>
      </vt:variant>
      <vt:variant>
        <vt:i4>78</vt:i4>
      </vt:variant>
      <vt:variant>
        <vt:i4>0</vt:i4>
      </vt:variant>
      <vt:variant>
        <vt:i4>5</vt:i4>
      </vt:variant>
      <vt:variant>
        <vt:lpwstr>https://blogs.msdn.microsoft.com/softwaresimian/2017/06/16/azureservice-fabric-application-insights-working-sample/</vt:lpwstr>
      </vt:variant>
      <vt:variant>
        <vt:lpwstr/>
      </vt:variant>
      <vt:variant>
        <vt:i4>2293796</vt:i4>
      </vt:variant>
      <vt:variant>
        <vt:i4>75</vt:i4>
      </vt:variant>
      <vt:variant>
        <vt:i4>0</vt:i4>
      </vt:variant>
      <vt:variant>
        <vt:i4>5</vt:i4>
      </vt:variant>
      <vt:variant>
        <vt:lpwstr>https://docs.microsoft.com/en-us/azure/service-fabric/servicefabric-diagnostics-overview</vt:lpwstr>
      </vt:variant>
      <vt:variant>
        <vt:lpwstr>application-monitoring</vt:lpwstr>
      </vt:variant>
      <vt:variant>
        <vt:i4>8061037</vt:i4>
      </vt:variant>
      <vt:variant>
        <vt:i4>72</vt:i4>
      </vt:variant>
      <vt:variant>
        <vt:i4>0</vt:i4>
      </vt:variant>
      <vt:variant>
        <vt:i4>5</vt:i4>
      </vt:variant>
      <vt:variant>
        <vt:lpwstr>https://apac01.safelinks.protection.outlook.com/?url=https%3A%2F%2Fdocs.microsoft.com%2Fen-us%2Fazure%2Fservice-fabric%2Fservice-fabric-connect-and-communicate-with-services&amp;data=02%7C01%7C%7C52363e50f93b438e05d708d6223e3a04%7C72f988bf86f141af91ab2d7cd011db47%7C1%7C0%7C636734047976773283&amp;sdata=M4Hn7RFuCEUCDk8AIKvRsi1R%2Bj8n0t7Sz7xUV%2BOToDQ%3D&amp;reserved=0</vt:lpwstr>
      </vt:variant>
      <vt:variant>
        <vt:lpwstr/>
      </vt:variant>
      <vt:variant>
        <vt:i4>3538988</vt:i4>
      </vt:variant>
      <vt:variant>
        <vt:i4>69</vt:i4>
      </vt:variant>
      <vt:variant>
        <vt:i4>0</vt:i4>
      </vt:variant>
      <vt:variant>
        <vt:i4>5</vt:i4>
      </vt:variant>
      <vt:variant>
        <vt:lpwstr>https://apac01.safelinks.protection.outlook.com/?url=https%3A%2F%2Fdocs.microsoft.com%2Fen-us%2Fazure%2Fservice-fabric%2Fservice-fabric-reverseproxy&amp;data=02%7C01%7C%7C52363e50f93b438e05d708d6223e3a04%7C72f988bf86f141af91ab2d7cd011db47%7C1%7C0%7C636734047976763279&amp;sdata=KCp7Wrq3ZSTMUX6Wp4Skr5joeYr7fMcNRdpWB8gVxqQ%3D&amp;reserved=0</vt:lpwstr>
      </vt:variant>
      <vt:variant>
        <vt:lpwstr/>
      </vt:variant>
      <vt:variant>
        <vt:i4>7798891</vt:i4>
      </vt:variant>
      <vt:variant>
        <vt:i4>66</vt:i4>
      </vt:variant>
      <vt:variant>
        <vt:i4>0</vt:i4>
      </vt:variant>
      <vt:variant>
        <vt:i4>5</vt:i4>
      </vt:variant>
      <vt:variant>
        <vt:lpwstr>https://apac01.safelinks.protection.outlook.com/?url=https%3A%2F%2Fdocs.microsoft.com%2Fen-us%2Fazure%2Fservice-fabric%2Fservice-fabric-dnsservice&amp;data=02%7C01%7C%7C52363e50f93b438e05d708d6223e3a04%7C72f988bf86f141af91ab2d7cd011db47%7C1%7C0%7C636734047976763279&amp;sdata=Uud6mWhb%2F2L8Du1E65dsUTDXlFIiF8nR7QXTR0eZkS4%3D&amp;reserved=0</vt:lpwstr>
      </vt:variant>
      <vt:variant>
        <vt:lpwstr/>
      </vt:variant>
      <vt:variant>
        <vt:i4>3145835</vt:i4>
      </vt:variant>
      <vt:variant>
        <vt:i4>63</vt:i4>
      </vt:variant>
      <vt:variant>
        <vt:i4>0</vt:i4>
      </vt:variant>
      <vt:variant>
        <vt:i4>5</vt:i4>
      </vt:variant>
      <vt:variant>
        <vt:lpwstr>https://docs.microsoft.com/en-us/azure/service-fabric/service-fabric-get-started-containers</vt:lpwstr>
      </vt:variant>
      <vt:variant>
        <vt:lpwstr/>
      </vt:variant>
      <vt:variant>
        <vt:i4>2359394</vt:i4>
      </vt:variant>
      <vt:variant>
        <vt:i4>60</vt:i4>
      </vt:variant>
      <vt:variant>
        <vt:i4>0</vt:i4>
      </vt:variant>
      <vt:variant>
        <vt:i4>5</vt:i4>
      </vt:variant>
      <vt:variant>
        <vt:lpwstr>https://docs.microsoft.com/en-us/azure/service-fabric/service-fabric-tutorial-deploy-container-app-with-cicd-vsts</vt:lpwstr>
      </vt:variant>
      <vt:variant>
        <vt:lpwstr>update-the-application</vt:lpwstr>
      </vt:variant>
      <vt:variant>
        <vt:i4>393286</vt:i4>
      </vt:variant>
      <vt:variant>
        <vt:i4>57</vt:i4>
      </vt:variant>
      <vt:variant>
        <vt:i4>0</vt:i4>
      </vt:variant>
      <vt:variant>
        <vt:i4>5</vt:i4>
      </vt:variant>
      <vt:variant>
        <vt:lpwstr>https://docs.microsoft.com/en-us/azure/service-fabric/service-fabric-how-to-specify-environment-variables</vt:lpwstr>
      </vt:variant>
      <vt:variant>
        <vt:lpwstr/>
      </vt:variant>
      <vt:variant>
        <vt:i4>1376335</vt:i4>
      </vt:variant>
      <vt:variant>
        <vt:i4>54</vt:i4>
      </vt:variant>
      <vt:variant>
        <vt:i4>0</vt:i4>
      </vt:variant>
      <vt:variant>
        <vt:i4>5</vt:i4>
      </vt:variant>
      <vt:variant>
        <vt:lpwstr>https://docs.microsoft.com/en-us/azure/service-fabric/service-fabric-how-to-parameterize-configuration-files</vt:lpwstr>
      </vt:variant>
      <vt:variant>
        <vt:lpwstr/>
      </vt:variant>
      <vt:variant>
        <vt:i4>4653135</vt:i4>
      </vt:variant>
      <vt:variant>
        <vt:i4>51</vt:i4>
      </vt:variant>
      <vt:variant>
        <vt:i4>0</vt:i4>
      </vt:variant>
      <vt:variant>
        <vt:i4>5</vt:i4>
      </vt:variant>
      <vt:variant>
        <vt:lpwstr>https://docs.microsoft.com/en-us/azure/service-fabric/service-fabric-cluster-creation-via-arm</vt:lpwstr>
      </vt:variant>
      <vt:variant>
        <vt:lpwstr/>
      </vt:variant>
      <vt:variant>
        <vt:i4>7733309</vt:i4>
      </vt:variant>
      <vt:variant>
        <vt:i4>48</vt:i4>
      </vt:variant>
      <vt:variant>
        <vt:i4>0</vt:i4>
      </vt:variant>
      <vt:variant>
        <vt:i4>5</vt:i4>
      </vt:variant>
      <vt:variant>
        <vt:lpwstr>https://docs.microsoft.com/en-us/azure/service-fabric/service-fabric-get-started-containers</vt:lpwstr>
      </vt:variant>
      <vt:variant>
        <vt:lpwstr>push-the-image-to-the-container-registry</vt:lpwstr>
      </vt:variant>
      <vt:variant>
        <vt:i4>2293874</vt:i4>
      </vt:variant>
      <vt:variant>
        <vt:i4>45</vt:i4>
      </vt:variant>
      <vt:variant>
        <vt:i4>0</vt:i4>
      </vt:variant>
      <vt:variant>
        <vt:i4>5</vt:i4>
      </vt:variant>
      <vt:variant>
        <vt:lpwstr>https://docs.microsoft.com/en-us/azure/container-registry/container-registry-get-started-powershell</vt:lpwstr>
      </vt:variant>
      <vt:variant>
        <vt:lpwstr/>
      </vt:variant>
      <vt:variant>
        <vt:i4>3145835</vt:i4>
      </vt:variant>
      <vt:variant>
        <vt:i4>42</vt:i4>
      </vt:variant>
      <vt:variant>
        <vt:i4>0</vt:i4>
      </vt:variant>
      <vt:variant>
        <vt:i4>5</vt:i4>
      </vt:variant>
      <vt:variant>
        <vt:lpwstr>https://docs.microsoft.com/en-us/azure/service-fabric/service-fabric-get-started-containers</vt:lpwstr>
      </vt:variant>
      <vt:variant>
        <vt:lpwstr/>
      </vt:variant>
      <vt:variant>
        <vt:i4>7995433</vt:i4>
      </vt:variant>
      <vt:variant>
        <vt:i4>39</vt:i4>
      </vt:variant>
      <vt:variant>
        <vt:i4>0</vt:i4>
      </vt:variant>
      <vt:variant>
        <vt:i4>5</vt:i4>
      </vt:variant>
      <vt:variant>
        <vt:lpwstr>https://docs.microsoft.com/en-us/azure/service-fabric/service-fabric-service-manifest-resources</vt:lpwstr>
      </vt:variant>
      <vt:variant>
        <vt:lpwstr/>
      </vt:variant>
      <vt:variant>
        <vt:i4>4521998</vt:i4>
      </vt:variant>
      <vt:variant>
        <vt:i4>36</vt:i4>
      </vt:variant>
      <vt:variant>
        <vt:i4>0</vt:i4>
      </vt:variant>
      <vt:variant>
        <vt:i4>5</vt:i4>
      </vt:variant>
      <vt:variant>
        <vt:lpwstr>https://docs.microsoft.com/en-us/azure/service-fabric/service-fabric-host-app-in-a-container</vt:lpwstr>
      </vt:variant>
      <vt:variant>
        <vt:lpwstr/>
      </vt:variant>
      <vt:variant>
        <vt:i4>3080250</vt:i4>
      </vt:variant>
      <vt:variant>
        <vt:i4>33</vt:i4>
      </vt:variant>
      <vt:variant>
        <vt:i4>0</vt:i4>
      </vt:variant>
      <vt:variant>
        <vt:i4>5</vt:i4>
      </vt:variant>
      <vt:variant>
        <vt:lpwstr>https://docs.microsoft.com/en-us/azure/service-fabric/service-fabric-cluster-resource-manager-introduction</vt:lpwstr>
      </vt:variant>
      <vt:variant>
        <vt:lpwstr/>
      </vt:variant>
      <vt:variant>
        <vt:i4>524306</vt:i4>
      </vt:variant>
      <vt:variant>
        <vt:i4>30</vt:i4>
      </vt:variant>
      <vt:variant>
        <vt:i4>0</vt:i4>
      </vt:variant>
      <vt:variant>
        <vt:i4>5</vt:i4>
      </vt:variant>
      <vt:variant>
        <vt:lpwstr>https://docs.microsoft.com/en-us/azure/service-fabric/servicefabric-visualizing-your-cluster</vt:lpwstr>
      </vt:variant>
      <vt:variant>
        <vt:lpwstr/>
      </vt:variant>
      <vt:variant>
        <vt:i4>1704010</vt:i4>
      </vt:variant>
      <vt:variant>
        <vt:i4>27</vt:i4>
      </vt:variant>
      <vt:variant>
        <vt:i4>0</vt:i4>
      </vt:variant>
      <vt:variant>
        <vt:i4>5</vt:i4>
      </vt:variant>
      <vt:variant>
        <vt:lpwstr>https://www.microsoftazurepass.com/Home/HowTo</vt:lpwstr>
      </vt:variant>
      <vt:variant>
        <vt:lpwstr/>
      </vt:variant>
      <vt:variant>
        <vt:i4>2818160</vt:i4>
      </vt:variant>
      <vt:variant>
        <vt:i4>24</vt:i4>
      </vt:variant>
      <vt:variant>
        <vt:i4>0</vt:i4>
      </vt:variant>
      <vt:variant>
        <vt:i4>5</vt:i4>
      </vt:variant>
      <vt:variant>
        <vt:lpwstr>https://www.microsoftazurepass.com/</vt:lpwstr>
      </vt:variant>
      <vt:variant>
        <vt:lpwstr/>
      </vt:variant>
      <vt:variant>
        <vt:i4>5963798</vt:i4>
      </vt:variant>
      <vt:variant>
        <vt:i4>21</vt:i4>
      </vt:variant>
      <vt:variant>
        <vt:i4>0</vt:i4>
      </vt:variant>
      <vt:variant>
        <vt:i4>5</vt:i4>
      </vt:variant>
      <vt:variant>
        <vt:lpwstr>https://docs.microsoft.com/en-us/azure/service-fabric/service-fabric-cli</vt:lpwstr>
      </vt:variant>
      <vt:variant>
        <vt:lpwstr/>
      </vt:variant>
      <vt:variant>
        <vt:i4>7274618</vt:i4>
      </vt:variant>
      <vt:variant>
        <vt:i4>18</vt:i4>
      </vt:variant>
      <vt:variant>
        <vt:i4>0</vt:i4>
      </vt:variant>
      <vt:variant>
        <vt:i4>5</vt:i4>
      </vt:variant>
      <vt:variant>
        <vt:lpwstr>https://docs.microsoft.com/en-us/cli/azure/install-azure-cli?view=azure-cli-latest</vt:lpwstr>
      </vt:variant>
      <vt:variant>
        <vt:lpwstr/>
      </vt:variant>
      <vt:variant>
        <vt:i4>2621474</vt:i4>
      </vt:variant>
      <vt:variant>
        <vt:i4>15</vt:i4>
      </vt:variant>
      <vt:variant>
        <vt:i4>0</vt:i4>
      </vt:variant>
      <vt:variant>
        <vt:i4>5</vt:i4>
      </vt:variant>
      <vt:variant>
        <vt:lpwstr>https://docs.docker.com/install/linux/docker-ce/ubuntu/</vt:lpwstr>
      </vt:variant>
      <vt:variant>
        <vt:lpwstr/>
      </vt:variant>
      <vt:variant>
        <vt:i4>7143549</vt:i4>
      </vt:variant>
      <vt:variant>
        <vt:i4>12</vt:i4>
      </vt:variant>
      <vt:variant>
        <vt:i4>0</vt:i4>
      </vt:variant>
      <vt:variant>
        <vt:i4>5</vt:i4>
      </vt:variant>
      <vt:variant>
        <vt:lpwstr>https://docs.docker.com/docker-for-mac/</vt:lpwstr>
      </vt:variant>
      <vt:variant>
        <vt:lpwstr/>
      </vt:variant>
      <vt:variant>
        <vt:i4>4915204</vt:i4>
      </vt:variant>
      <vt:variant>
        <vt:i4>9</vt:i4>
      </vt:variant>
      <vt:variant>
        <vt:i4>0</vt:i4>
      </vt:variant>
      <vt:variant>
        <vt:i4>5</vt:i4>
      </vt:variant>
      <vt:variant>
        <vt:lpwstr>https://store.docker.com/editions/community/docker-ce-desktop-windows?tab=description</vt:lpwstr>
      </vt:variant>
      <vt:variant>
        <vt:lpwstr/>
      </vt:variant>
      <vt:variant>
        <vt:i4>3866729</vt:i4>
      </vt:variant>
      <vt:variant>
        <vt:i4>6</vt:i4>
      </vt:variant>
      <vt:variant>
        <vt:i4>0</vt:i4>
      </vt:variant>
      <vt:variant>
        <vt:i4>5</vt:i4>
      </vt:variant>
      <vt:variant>
        <vt:lpwstr>https://aka.ms/DevMacOS</vt:lpwstr>
      </vt:variant>
      <vt:variant>
        <vt:lpwstr/>
      </vt:variant>
      <vt:variant>
        <vt:i4>2687077</vt:i4>
      </vt:variant>
      <vt:variant>
        <vt:i4>3</vt:i4>
      </vt:variant>
      <vt:variant>
        <vt:i4>0</vt:i4>
      </vt:variant>
      <vt:variant>
        <vt:i4>5</vt:i4>
      </vt:variant>
      <vt:variant>
        <vt:lpwstr>https://aka.ms/DevLinux</vt:lpwstr>
      </vt:variant>
      <vt:variant>
        <vt:lpwstr/>
      </vt:variant>
      <vt:variant>
        <vt:i4>5177361</vt:i4>
      </vt:variant>
      <vt:variant>
        <vt:i4>0</vt:i4>
      </vt:variant>
      <vt:variant>
        <vt:i4>0</vt:i4>
      </vt:variant>
      <vt:variant>
        <vt:i4>5</vt:i4>
      </vt:variant>
      <vt:variant>
        <vt:lpwstr>https://aka.ms/DevWindows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Gowda</dc:creator>
  <cp:keywords/>
  <cp:lastModifiedBy>Raunak Pandya</cp:lastModifiedBy>
  <cp:revision>376</cp:revision>
  <dcterms:created xsi:type="dcterms:W3CDTF">2018-09-26T01:40:00Z</dcterms:created>
  <dcterms:modified xsi:type="dcterms:W3CDTF">2018-09-28T13:12:00Z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kagowda@microsoft.com</vt:lpwstr>
  </property>
  <property fmtid="{D5CDD505-2E9C-101B-9397-08002B2CF9AE}" pid="5" name="MSIP_Label_f42aa342-8706-4288-bd11-ebb85995028c_SetDate">
    <vt:lpwstr>2018-09-26T01:44:25.7471819Z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